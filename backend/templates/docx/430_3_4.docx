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77777777" w:rsidR="001A4A0D" w:rsidRPr="004610BA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490DFE68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application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473ABEDE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date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p w14:paraId="7801ECA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2C77A4" w:rsidRDefault="004A6062" w:rsidP="0018499E">
      <w:pPr>
        <w:widowControl w:val="0"/>
        <w:jc w:val="center"/>
        <w:rPr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4A6062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38E5ADFA" w:rsidR="004A6062" w:rsidRPr="00A236FD" w:rsidRDefault="00547C9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company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Default="00111B80" w:rsidP="0018499E">
      <w:pPr>
        <w:widowControl w:val="0"/>
        <w:jc w:val="center"/>
        <w:rPr>
          <w:i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EF6C38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04E9360F" w:rsidR="00ED1110" w:rsidRPr="005F03F5" w:rsidRDefault="0025760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city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date</w:t>
      </w:r>
    </w:p>
    <w:p w14:paraId="26716482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290E321A" w:rsidR="00CE6734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="004E22E2">
              <w:rPr>
                <w:lang w:val="en-US"/>
              </w:rPr>
              <w:t>surveyor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</w:tbl>
    <w:p w14:paraId="3998A519" w14:textId="77777777" w:rsidR="001A4A0D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proofErr w:type="gramStart"/>
      <w:r w:rsidRPr="004610BA">
        <w:rPr>
          <w:i/>
          <w:lang w:val="en-US"/>
        </w:rPr>
        <w:t>Register</w:t>
      </w:r>
      <w:proofErr w:type="gramEnd"/>
    </w:p>
    <w:p w14:paraId="300288B9" w14:textId="77777777" w:rsidR="00F91299" w:rsidRDefault="00F91299" w:rsidP="0018499E">
      <w:pPr>
        <w:widowControl w:val="0"/>
        <w:spacing w:after="120"/>
        <w:rPr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8B21C1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02D73800" w:rsidR="00B410B8" w:rsidRPr="004C455B" w:rsidRDefault="008F1427" w:rsidP="006677E4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CD2192">
              <w:rPr>
                <w:lang w:val="en-US"/>
              </w:rPr>
              <w:t>surveyor</w:t>
            </w:r>
            <w:proofErr w:type="gramEnd"/>
            <w:r>
              <w:rPr>
                <w:lang w:val="en-US"/>
              </w:rPr>
              <w:t>_proxy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29646BFB" w:rsidR="00432692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applicant</w:t>
            </w:r>
            <w:proofErr w:type="gramEnd"/>
            <w:r>
              <w:rPr>
                <w:lang w:val="en-US"/>
              </w:rPr>
              <w:t>_</w:t>
            </w:r>
            <w:r w:rsidR="007B66E2">
              <w:rPr>
                <w:lang w:val="en-US"/>
              </w:rPr>
              <w:t>nominative</w:t>
            </w:r>
            <w:proofErr w:type="spellEnd"/>
            <w:r w:rsidR="0063205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p w14:paraId="335EA763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1484393" w14:textId="77777777" w:rsidR="00B410B8" w:rsidRDefault="00B410B8" w:rsidP="0018499E">
      <w:pPr>
        <w:widowControl w:val="0"/>
        <w:rPr>
          <w:i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8B21C1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 w:rsidR="005834A5">
              <w:rPr>
                <w:b/>
              </w:rPr>
              <w:t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4463E4B6" w:rsidR="00DF0DDB" w:rsidRPr="005834A5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applicant</w:t>
            </w:r>
            <w:proofErr w:type="gramEnd"/>
            <w:r>
              <w:rPr>
                <w:lang w:val="en-US"/>
              </w:rPr>
              <w:t>_proxy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Default="009D4E58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22E1C9D4" w:rsidR="009D4E58" w:rsidRPr="007E6D22" w:rsidRDefault="007E6D22" w:rsidP="009D4E58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application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7092F15A" w:rsidR="009D4E58" w:rsidRPr="00A236FD" w:rsidRDefault="007E6D22" w:rsidP="00A236FD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date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</w:tbl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7777777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21925A8B" w14:textId="77777777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06A84D15" w14:textId="0B304CC2" w:rsidR="00752A38" w:rsidRPr="004541E2" w:rsidRDefault="004541E2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t>т</w:t>
      </w:r>
      <w:r w:rsidRPr="004541E2">
        <w:rPr>
          <w:lang w:val="en-US"/>
        </w:rPr>
        <w:t>/</w:t>
      </w:r>
      <w:r>
        <w:t>х</w:t>
      </w:r>
      <w:r w:rsidRPr="004541E2">
        <w:rPr>
          <w:lang w:val="en-US"/>
        </w:rPr>
        <w:t xml:space="preserve"> </w:t>
      </w:r>
      <w:proofErr w:type="gramStart"/>
      <w:r w:rsidRPr="004541E2">
        <w:rPr>
          <w:lang w:val="en-US"/>
        </w:rPr>
        <w:t xml:space="preserve">{{ </w:t>
      </w:r>
      <w:r>
        <w:rPr>
          <w:lang w:val="en-US"/>
        </w:rPr>
        <w:t>vessel</w:t>
      </w:r>
      <w:proofErr w:type="gramEnd"/>
      <w:r w:rsidRPr="004541E2">
        <w:rPr>
          <w:lang w:val="en-US"/>
        </w:rPr>
        <w:t xml:space="preserve"> }} </w:t>
      </w:r>
      <w:r>
        <w:t>РС</w:t>
      </w:r>
      <w:r w:rsidRPr="004541E2">
        <w:rPr>
          <w:lang w:val="en-US"/>
        </w:rPr>
        <w:t xml:space="preserve"> </w:t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rs_number</w:t>
      </w:r>
      <w:proofErr w:type="spellEnd"/>
      <w:r>
        <w:rPr>
          <w:lang w:val="en-US"/>
        </w:rPr>
        <w:t xml:space="preserve"> }}</w:t>
      </w:r>
    </w:p>
    <w:p w14:paraId="01A1D628" w14:textId="77777777" w:rsidR="00752A38" w:rsidRPr="004541E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4541E2">
        <w:rPr>
          <w:b/>
          <w:sz w:val="16"/>
          <w:szCs w:val="16"/>
          <w:lang w:val="en-US"/>
        </w:rPr>
        <w:t>(</w:t>
      </w:r>
      <w:r w:rsidRPr="00752A38">
        <w:rPr>
          <w:b/>
          <w:sz w:val="16"/>
          <w:szCs w:val="16"/>
        </w:rPr>
        <w:t>наименование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судна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и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его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регистровый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номер</w:t>
      </w:r>
      <w:r w:rsidRPr="004541E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the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name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ship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and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it</w:t>
      </w:r>
      <w:r w:rsidRPr="004541E2">
        <w:rPr>
          <w:i/>
          <w:sz w:val="16"/>
          <w:szCs w:val="16"/>
          <w:lang w:val="en-US"/>
        </w:rPr>
        <w:t>’</w:t>
      </w:r>
      <w:r w:rsidRPr="00752A38">
        <w:rPr>
          <w:i/>
          <w:sz w:val="16"/>
          <w:szCs w:val="16"/>
          <w:lang w:val="en-US"/>
        </w:rPr>
        <w:t>s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official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number</w:t>
      </w:r>
      <w:r w:rsidRPr="004541E2">
        <w:rPr>
          <w:b/>
          <w:sz w:val="16"/>
          <w:szCs w:val="16"/>
          <w:lang w:val="en-US"/>
        </w:rPr>
        <w:t>)</w:t>
      </w:r>
    </w:p>
    <w:p w14:paraId="38A1607F" w14:textId="1769A970" w:rsidR="00DE2F0A" w:rsidRPr="004541E2" w:rsidRDefault="00A25FEB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survey</w:t>
      </w:r>
      <w:proofErr w:type="gramEnd"/>
      <w:r>
        <w:rPr>
          <w:lang w:val="en-US"/>
        </w:rPr>
        <w:t>_scope</w:t>
      </w:r>
      <w:proofErr w:type="spellEnd"/>
      <w:r>
        <w:rPr>
          <w:lang w:val="en-US"/>
        </w:rPr>
        <w:t xml:space="preserve"> }}</w:t>
      </w:r>
    </w:p>
    <w:p w14:paraId="21FFC92C" w14:textId="77777777" w:rsidR="00DE2F0A" w:rsidRPr="007242DF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7242DF">
        <w:rPr>
          <w:b/>
          <w:sz w:val="16"/>
          <w:szCs w:val="16"/>
          <w:lang w:val="en-US"/>
        </w:rPr>
        <w:t>(</w:t>
      </w:r>
      <w:r w:rsidRPr="00DE2F0A">
        <w:rPr>
          <w:b/>
          <w:sz w:val="16"/>
          <w:szCs w:val="16"/>
        </w:rPr>
        <w:t>объем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освидетельствования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</w:t>
      </w:r>
      <w:r w:rsidRPr="007242DF">
        <w:rPr>
          <w:b/>
          <w:sz w:val="16"/>
          <w:szCs w:val="16"/>
          <w:lang w:val="en-US"/>
        </w:rPr>
        <w:t>/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краткое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наименование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описание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работы</w:t>
      </w:r>
      <w:r w:rsidRPr="007242DF">
        <w:rPr>
          <w:b/>
          <w:sz w:val="16"/>
          <w:szCs w:val="16"/>
          <w:lang w:val="en-US"/>
        </w:rPr>
        <w:t xml:space="preserve"> /</w:t>
      </w:r>
      <w:r w:rsidR="00752A38"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7242DF">
        <w:rPr>
          <w:i/>
          <w:sz w:val="16"/>
          <w:szCs w:val="16"/>
          <w:lang w:val="en-US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7242DF">
        <w:rPr>
          <w:i/>
          <w:sz w:val="16"/>
          <w:szCs w:val="16"/>
          <w:lang w:val="en-US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7242DF">
        <w:rPr>
          <w:b/>
          <w:sz w:val="16"/>
          <w:szCs w:val="16"/>
          <w:lang w:val="en-US"/>
        </w:rPr>
        <w:t>)</w:t>
      </w:r>
    </w:p>
    <w:p w14:paraId="6CD5648A" w14:textId="589D0308" w:rsidR="00657C43" w:rsidRPr="00A236FD" w:rsidRDefault="00825D14" w:rsidP="00210FDE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issued</w:t>
      </w:r>
      <w:proofErr w:type="gramEnd"/>
      <w:r>
        <w:rPr>
          <w:lang w:val="en-US"/>
        </w:rPr>
        <w:t>_docs</w:t>
      </w:r>
      <w:proofErr w:type="spellEnd"/>
      <w:r>
        <w:rPr>
          <w:lang w:val="en-US"/>
        </w:rPr>
        <w:t xml:space="preserve"> }}</w:t>
      </w:r>
    </w:p>
    <w:p w14:paraId="517EEDE1" w14:textId="77777777" w:rsidR="00657C43" w:rsidRPr="00A236FD" w:rsidRDefault="00D03620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A236FD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A236FD">
        <w:rPr>
          <w:b/>
          <w:sz w:val="16"/>
          <w:szCs w:val="16"/>
          <w:lang w:val="en-US"/>
        </w:rPr>
        <w:t xml:space="preserve"> </w:t>
      </w:r>
      <w:r w:rsidRPr="00A236FD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A236FD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A236FD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1C791C13" w:rsidR="003C7E2E" w:rsidRPr="00A236FD" w:rsidRDefault="00205D59" w:rsidP="003C7E2E">
            <w:pPr>
              <w:widowControl w:val="0"/>
              <w:spacing w:before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city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</w:t>
      </w:r>
      <w:proofErr w:type="gramStart"/>
      <w:r w:rsidR="00DF0DDB" w:rsidRPr="00DF0DDB">
        <w:rPr>
          <w:b/>
          <w:lang w:val="en-US"/>
        </w:rPr>
        <w:t xml:space="preserve">   </w:t>
      </w:r>
      <w:r w:rsidRPr="00210FDE">
        <w:rPr>
          <w:b/>
          <w:sz w:val="16"/>
          <w:szCs w:val="16"/>
          <w:lang w:val="en-US"/>
        </w:rPr>
        <w:t>(</w:t>
      </w:r>
      <w:proofErr w:type="gramEnd"/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Default="001F3610" w:rsidP="0018499E">
      <w:pPr>
        <w:widowControl w:val="0"/>
        <w:rPr>
          <w:b/>
          <w:sz w:val="16"/>
          <w:szCs w:val="16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012862FD" w:rsidR="001F3610" w:rsidRPr="00EF6C38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proofErr w:type="gramStart"/>
            <w:r w:rsidR="00EF6C38">
              <w:rPr>
                <w:lang w:val="en-US"/>
              </w:rPr>
              <w:t xml:space="preserve">{{ </w:t>
            </w:r>
            <w:proofErr w:type="spellStart"/>
            <w:r w:rsidR="00EF6C38">
              <w:rPr>
                <w:lang w:val="en-US"/>
              </w:rPr>
              <w:t>service</w:t>
            </w:r>
            <w:proofErr w:type="gramEnd"/>
            <w:r w:rsidR="00EF6C38">
              <w:rPr>
                <w:lang w:val="en-US"/>
              </w:rPr>
              <w:t>_cost</w:t>
            </w:r>
            <w:proofErr w:type="spellEnd"/>
            <w:r w:rsidR="00EF6C38">
              <w:rPr>
                <w:lang w:val="en-US"/>
              </w:rPr>
              <w:t xml:space="preserve"> }}</w:t>
            </w:r>
          </w:p>
        </w:tc>
      </w:tr>
    </w:tbl>
    <w:p w14:paraId="6DC7E62D" w14:textId="77777777" w:rsidR="001A4A0D" w:rsidRPr="00DE2F0A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28D63FBD" w14:textId="7315CA8B" w:rsidR="00F91299" w:rsidRPr="008B21C1" w:rsidRDefault="009D4E58" w:rsidP="0018499E">
      <w:pPr>
        <w:widowControl w:val="0"/>
        <w:spacing w:before="120"/>
        <w:rPr>
          <w:b/>
        </w:rPr>
      </w:pPr>
      <w:r w:rsidRPr="00DF0DDB">
        <w:rPr>
          <w:u w:val="single"/>
          <w:lang w:val="en-US"/>
        </w:rPr>
        <w:t xml:space="preserve"> </w:t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18499E">
        <w:rPr>
          <w:u w:val="single"/>
          <w:lang w:val="en-US"/>
        </w:rPr>
        <w:tab/>
      </w:r>
      <w:r w:rsidR="00A236FD" w:rsidRPr="00EF6C38">
        <w:rPr>
          <w:u w:val="single"/>
        </w:rPr>
        <w:t>---</w:t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F91299">
        <w:rPr>
          <w:u w:val="single"/>
          <w:lang w:val="en-US"/>
        </w:rPr>
        <w:t>   </w:t>
      </w:r>
      <w:r w:rsidR="00F91299">
        <w:rPr>
          <w:u w:val="single"/>
          <w:lang w:val="en-US"/>
        </w:rPr>
        <w:t> </w:t>
      </w:r>
      <w:proofErr w:type="gramStart"/>
      <w:r w:rsidR="00F91299" w:rsidRPr="00F91299">
        <w:rPr>
          <w:u w:val="single"/>
          <w:lang w:val="en-US"/>
        </w:rPr>
        <w:t>  </w:t>
      </w:r>
      <w:r w:rsidR="00F91299" w:rsidRPr="00EF6C38">
        <w:rPr>
          <w:b/>
        </w:rPr>
        <w:t xml:space="preserve"> </w:t>
      </w:r>
      <w:r w:rsidR="00F91299" w:rsidRPr="008B21C1">
        <w:rPr>
          <w:b/>
        </w:rPr>
        <w:t>(</w:t>
      </w:r>
      <w:proofErr w:type="gramEnd"/>
      <w:r w:rsidR="00F91299" w:rsidRPr="00DE2F0A">
        <w:rPr>
          <w:b/>
        </w:rPr>
        <w:t>НДС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не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облагается</w:t>
      </w:r>
      <w:r w:rsidR="00F91299" w:rsidRPr="008B21C1">
        <w:rPr>
          <w:b/>
        </w:rPr>
        <w:t>).</w:t>
      </w:r>
    </w:p>
    <w:p w14:paraId="3E580502" w14:textId="77777777" w:rsidR="00F91299" w:rsidRPr="0018499E" w:rsidRDefault="00F91299" w:rsidP="0018499E">
      <w:pPr>
        <w:widowControl w:val="0"/>
        <w:rPr>
          <w:i/>
        </w:rPr>
      </w:pP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>
        <w:rPr>
          <w:i/>
          <w:lang w:val="en-US"/>
        </w:rPr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18499E">
        <w:rPr>
          <w:i/>
        </w:rPr>
        <w:t>(</w:t>
      </w:r>
      <w:r w:rsidRPr="00DE2F0A">
        <w:rPr>
          <w:i/>
          <w:lang w:val="en-US"/>
        </w:rPr>
        <w:t>VAT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is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not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taxed</w:t>
      </w:r>
      <w:r w:rsidRPr="0018499E">
        <w:rPr>
          <w:i/>
        </w:rPr>
        <w:t>).</w:t>
      </w:r>
    </w:p>
    <w:p w14:paraId="51C50547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7242DF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52C5ACB6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7242DF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16EE1C23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applicant</w:t>
            </w:r>
            <w:proofErr w:type="gramEnd"/>
            <w:r>
              <w:rPr>
                <w:lang w:val="en-US"/>
              </w:rPr>
              <w:t>_signer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06190BEA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B3590E">
              <w:rPr>
                <w:lang w:val="en-US"/>
              </w:rPr>
              <w:t>surveyor</w:t>
            </w:r>
            <w:proofErr w:type="gramEnd"/>
            <w:r w:rsidR="00F200F6">
              <w:rPr>
                <w:lang w:val="en-US"/>
              </w:rPr>
              <w:t>_signer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lastRenderedPageBreak/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</w:t>
      </w:r>
      <w:proofErr w:type="gramStart"/>
      <w:r w:rsidR="00C469AE">
        <w:rPr>
          <w:b/>
          <w:sz w:val="16"/>
          <w:szCs w:val="16"/>
          <w:lang w:val="en-US"/>
        </w:rPr>
        <w:t>   </w:t>
      </w:r>
      <w:r w:rsidR="00D35953" w:rsidRPr="00C105BB">
        <w:rPr>
          <w:b/>
          <w:sz w:val="16"/>
          <w:szCs w:val="16"/>
          <w:lang w:val="en-US"/>
        </w:rPr>
        <w:t>(</w:t>
      </w:r>
      <w:proofErr w:type="gramEnd"/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DE025EE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E16781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0A688" w14:textId="77777777" w:rsidR="00E16781" w:rsidRDefault="00E16781">
      <w:r>
        <w:separator/>
      </w:r>
    </w:p>
  </w:endnote>
  <w:endnote w:type="continuationSeparator" w:id="0">
    <w:p w14:paraId="1FD8C52D" w14:textId="77777777" w:rsidR="00E16781" w:rsidRDefault="00E1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FEBCC" w14:textId="77777777" w:rsidR="00E16781" w:rsidRDefault="00E16781">
      <w:r>
        <w:separator/>
      </w:r>
    </w:p>
  </w:footnote>
  <w:footnote w:type="continuationSeparator" w:id="0">
    <w:p w14:paraId="2A381C3B" w14:textId="77777777" w:rsidR="00E16781" w:rsidRDefault="00E16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03049"/>
    <w:rsid w:val="00050877"/>
    <w:rsid w:val="00060ACD"/>
    <w:rsid w:val="000823F8"/>
    <w:rsid w:val="00090065"/>
    <w:rsid w:val="000F7918"/>
    <w:rsid w:val="00104AA1"/>
    <w:rsid w:val="00106195"/>
    <w:rsid w:val="00111B80"/>
    <w:rsid w:val="00115A37"/>
    <w:rsid w:val="00127EEC"/>
    <w:rsid w:val="00140A7A"/>
    <w:rsid w:val="001526F1"/>
    <w:rsid w:val="0017754B"/>
    <w:rsid w:val="0018499E"/>
    <w:rsid w:val="00197A70"/>
    <w:rsid w:val="001A4A0D"/>
    <w:rsid w:val="001A7505"/>
    <w:rsid w:val="001E2664"/>
    <w:rsid w:val="001F3610"/>
    <w:rsid w:val="00205D59"/>
    <w:rsid w:val="00210FDE"/>
    <w:rsid w:val="00213603"/>
    <w:rsid w:val="00216974"/>
    <w:rsid w:val="0023479F"/>
    <w:rsid w:val="00244879"/>
    <w:rsid w:val="00257600"/>
    <w:rsid w:val="002609AE"/>
    <w:rsid w:val="0026444C"/>
    <w:rsid w:val="002812F1"/>
    <w:rsid w:val="00297A36"/>
    <w:rsid w:val="002B5D30"/>
    <w:rsid w:val="002C77A4"/>
    <w:rsid w:val="00322FD7"/>
    <w:rsid w:val="00350AB0"/>
    <w:rsid w:val="00357BEA"/>
    <w:rsid w:val="003B6B2B"/>
    <w:rsid w:val="003C5BD4"/>
    <w:rsid w:val="003C7E2E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A6062"/>
    <w:rsid w:val="004C1343"/>
    <w:rsid w:val="004C455B"/>
    <w:rsid w:val="004C4C03"/>
    <w:rsid w:val="004C7572"/>
    <w:rsid w:val="004E22E2"/>
    <w:rsid w:val="004E2D30"/>
    <w:rsid w:val="004E66CD"/>
    <w:rsid w:val="004E7C6E"/>
    <w:rsid w:val="00503A56"/>
    <w:rsid w:val="00516D2D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3205C"/>
    <w:rsid w:val="00632FE4"/>
    <w:rsid w:val="0064699F"/>
    <w:rsid w:val="00657C43"/>
    <w:rsid w:val="00661B8D"/>
    <w:rsid w:val="00665D70"/>
    <w:rsid w:val="0068170F"/>
    <w:rsid w:val="00694834"/>
    <w:rsid w:val="006A358B"/>
    <w:rsid w:val="006F582D"/>
    <w:rsid w:val="007242DF"/>
    <w:rsid w:val="00725A2D"/>
    <w:rsid w:val="00741C31"/>
    <w:rsid w:val="0075038F"/>
    <w:rsid w:val="00752A38"/>
    <w:rsid w:val="007535C7"/>
    <w:rsid w:val="00754628"/>
    <w:rsid w:val="00787DE5"/>
    <w:rsid w:val="007B66E2"/>
    <w:rsid w:val="007B72AF"/>
    <w:rsid w:val="007B7C69"/>
    <w:rsid w:val="007D14B1"/>
    <w:rsid w:val="007E6D22"/>
    <w:rsid w:val="007E6FA7"/>
    <w:rsid w:val="008005EA"/>
    <w:rsid w:val="00810FB4"/>
    <w:rsid w:val="00814B0E"/>
    <w:rsid w:val="008252B0"/>
    <w:rsid w:val="00825D14"/>
    <w:rsid w:val="00834250"/>
    <w:rsid w:val="008471DF"/>
    <w:rsid w:val="00861E5D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5FEB"/>
    <w:rsid w:val="00A3532F"/>
    <w:rsid w:val="00A53E59"/>
    <w:rsid w:val="00A57FF8"/>
    <w:rsid w:val="00A652FB"/>
    <w:rsid w:val="00AB2BE7"/>
    <w:rsid w:val="00B0392B"/>
    <w:rsid w:val="00B1196C"/>
    <w:rsid w:val="00B2171B"/>
    <w:rsid w:val="00B30E1C"/>
    <w:rsid w:val="00B3590E"/>
    <w:rsid w:val="00B410B8"/>
    <w:rsid w:val="00B43DEE"/>
    <w:rsid w:val="00B663BC"/>
    <w:rsid w:val="00B93CCB"/>
    <w:rsid w:val="00B94984"/>
    <w:rsid w:val="00BA2B95"/>
    <w:rsid w:val="00BB196C"/>
    <w:rsid w:val="00BB7A28"/>
    <w:rsid w:val="00BC4315"/>
    <w:rsid w:val="00BD60CB"/>
    <w:rsid w:val="00BD7314"/>
    <w:rsid w:val="00C105BB"/>
    <w:rsid w:val="00C36BED"/>
    <w:rsid w:val="00C469AE"/>
    <w:rsid w:val="00C7112B"/>
    <w:rsid w:val="00C727FC"/>
    <w:rsid w:val="00CB1557"/>
    <w:rsid w:val="00CC78BF"/>
    <w:rsid w:val="00CD2192"/>
    <w:rsid w:val="00CD4949"/>
    <w:rsid w:val="00CE6734"/>
    <w:rsid w:val="00CF64E7"/>
    <w:rsid w:val="00D03620"/>
    <w:rsid w:val="00D326E7"/>
    <w:rsid w:val="00D3351A"/>
    <w:rsid w:val="00D35953"/>
    <w:rsid w:val="00D35C26"/>
    <w:rsid w:val="00D56D16"/>
    <w:rsid w:val="00D65EF9"/>
    <w:rsid w:val="00D844EA"/>
    <w:rsid w:val="00DA68A9"/>
    <w:rsid w:val="00DC7822"/>
    <w:rsid w:val="00DC794C"/>
    <w:rsid w:val="00DD2C08"/>
    <w:rsid w:val="00DD53A3"/>
    <w:rsid w:val="00DE094D"/>
    <w:rsid w:val="00DE2F0A"/>
    <w:rsid w:val="00DE72F4"/>
    <w:rsid w:val="00DF0DDB"/>
    <w:rsid w:val="00E02AD2"/>
    <w:rsid w:val="00E157D2"/>
    <w:rsid w:val="00E16781"/>
    <w:rsid w:val="00E16E99"/>
    <w:rsid w:val="00E34358"/>
    <w:rsid w:val="00E73F1C"/>
    <w:rsid w:val="00E77AF7"/>
    <w:rsid w:val="00E8640A"/>
    <w:rsid w:val="00E97703"/>
    <w:rsid w:val="00EA7CDF"/>
    <w:rsid w:val="00ED1110"/>
    <w:rsid w:val="00EF3611"/>
    <w:rsid w:val="00EF4448"/>
    <w:rsid w:val="00EF6C38"/>
    <w:rsid w:val="00F05C7E"/>
    <w:rsid w:val="00F0722C"/>
    <w:rsid w:val="00F07A64"/>
    <w:rsid w:val="00F15E69"/>
    <w:rsid w:val="00F200F6"/>
    <w:rsid w:val="00F67AD2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685B-4CE4-46F1-8F2E-87CB8DEE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374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cp:lastModifiedBy>Sergey Kozlov</cp:lastModifiedBy>
  <cp:revision>25</cp:revision>
  <cp:lastPrinted>2012-05-17T14:54:00Z</cp:lastPrinted>
  <dcterms:created xsi:type="dcterms:W3CDTF">2024-03-22T21:55:00Z</dcterms:created>
  <dcterms:modified xsi:type="dcterms:W3CDTF">2024-05-02T18:08:00Z</dcterms:modified>
</cp:coreProperties>
</file>