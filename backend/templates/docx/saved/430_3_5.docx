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1514970C" w:rsidR="001A4A0D" w:rsidRPr="004610BA" w:rsidRDefault="00E77AF7" w:rsidP="003A1E20">
      <w:pPr>
        <w:widowControl w:val="0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354DF2">
        <w:rPr>
          <w:b/>
          <w:lang w:val="en-US"/>
        </w:rPr>
        <w:t>5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1FD13E8E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p w14:paraId="39599B10" w14:textId="77777777" w:rsidR="00044390" w:rsidRPr="00044390" w:rsidRDefault="00044390" w:rsidP="0018499E">
      <w:pPr>
        <w:widowControl w:val="0"/>
        <w:jc w:val="center"/>
        <w:rPr>
          <w:i/>
          <w:sz w:val="10"/>
          <w:szCs w:val="10"/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517DBFA0" w:rsidR="002609AE" w:rsidRPr="002609AE" w:rsidRDefault="00C56DAE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2344567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5BDFD5DF" w:rsidR="002609AE" w:rsidRPr="002609AE" w:rsidRDefault="006A7F1A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01.06.2024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p w14:paraId="7801ECA8" w14:textId="51CE6A0D" w:rsidR="001A4A0D" w:rsidRDefault="00EA7CDF" w:rsidP="00D16037">
      <w:pPr>
        <w:widowControl w:val="0"/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  <w:r w:rsidR="00D16037">
        <w:rPr>
          <w:i/>
          <w:lang w:val="en-US"/>
        </w:rPr>
        <w:t xml:space="preserve">  </w:t>
      </w:r>
    </w:p>
    <w:p w14:paraId="76C7603E" w14:textId="77777777" w:rsidR="00D16037" w:rsidRPr="00D16037" w:rsidRDefault="00D16037" w:rsidP="00D16037">
      <w:pPr>
        <w:widowControl w:val="0"/>
        <w:rPr>
          <w:i/>
          <w:sz w:val="10"/>
          <w:szCs w:val="10"/>
          <w:lang w:val="en-US"/>
        </w:rPr>
      </w:pP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1E7E01" w:rsidRDefault="004A6062" w:rsidP="0018499E">
      <w:pPr>
        <w:widowControl w:val="0"/>
        <w:jc w:val="center"/>
        <w:rPr>
          <w:sz w:val="12"/>
          <w:szCs w:val="12"/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FE7187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73AA914C" w:rsidR="004A6062" w:rsidRPr="00C56DAE" w:rsidRDefault="00F721E0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One Big Russin Company in China, LLC</w:t>
            </w:r>
          </w:p>
        </w:tc>
        <w:tc>
          <w:tcPr>
            <w:tcW w:w="284" w:type="dxa"/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Pr="00A237F2" w:rsidRDefault="00111B80" w:rsidP="0018499E">
      <w:pPr>
        <w:widowControl w:val="0"/>
        <w:jc w:val="center"/>
        <w:rPr>
          <w:i/>
          <w:sz w:val="10"/>
          <w:szCs w:val="10"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C56DAE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19A4E648" w:rsidR="00ED1110" w:rsidRPr="005F03F5" w:rsidRDefault="0016060A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Шанхай, Китай / Shanghai, China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date</w:t>
      </w:r>
    </w:p>
    <w:p w14:paraId="26716482" w14:textId="77777777" w:rsidR="00CE6734" w:rsidRPr="001A41F5" w:rsidRDefault="00CE6734" w:rsidP="0018499E">
      <w:pPr>
        <w:widowControl w:val="0"/>
        <w:pBdr>
          <w:between w:val="single" w:sz="4" w:space="1" w:color="auto"/>
        </w:pBdr>
        <w:rPr>
          <w:b/>
          <w:sz w:val="12"/>
          <w:szCs w:val="12"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6C968828" w:rsidR="00CE6734" w:rsidRPr="006372B5" w:rsidRDefault="006372B5" w:rsidP="006372B5">
            <w:pPr>
              <w:widowControl w:val="0"/>
              <w:jc w:val="center"/>
            </w:pPr>
            <w:r>
              <w:t>--</w:t>
            </w:r>
          </w:p>
        </w:tc>
      </w:tr>
    </w:tbl>
    <w:p w14:paraId="3998A519" w14:textId="77777777" w:rsidR="001A4A0D" w:rsidRDefault="001A4A0D" w:rsidP="00944033">
      <w:pPr>
        <w:widowControl w:val="0"/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 xml:space="preserve">Register</w:t>
      </w:r>
    </w:p>
    <w:p w14:paraId="6A37AC26" w14:textId="0654806B" w:rsidR="00944033" w:rsidRDefault="00BE50E4" w:rsidP="000039E7">
      <w:pPr>
        <w:widowControl w:val="0"/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 xml:space="preserve">инженер-инспектор Добрусев П. Ю. / surveyor P. Dobrusev</w:t>
      </w:r>
    </w:p>
    <w:p w14:paraId="02AD33E5" w14:textId="5BAFC2C9" w:rsidR="000039E7" w:rsidRPr="00F6051B" w:rsidRDefault="000039E7" w:rsidP="000039E7">
      <w:pPr>
        <w:widowControl w:val="0"/>
        <w:tabs>
          <w:tab w:val="left" w:pos="400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C96A80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2BC1A0CC" w:rsidR="00B410B8" w:rsidRPr="004C455B" w:rsidRDefault="005204AB" w:rsidP="006677E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Доверенности / Power of attorney № 269-239/322 от/dd 17.03.2024</w:t>
            </w:r>
          </w:p>
        </w:tc>
        <w:tc>
          <w:tcPr>
            <w:tcW w:w="283" w:type="dxa"/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>acting on the basis of</w:t>
      </w:r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6D6FB4F6" w:rsidR="00432692" w:rsidRPr="00A236FD" w:rsidRDefault="005204AB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капитан Иванов Р. И. / captain R. I. Ivanov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p w14:paraId="51484393" w14:textId="5A25368F" w:rsidR="00B410B8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60AAF66C" w14:textId="77777777" w:rsidR="00944033" w:rsidRPr="00BA59B2" w:rsidRDefault="00944033" w:rsidP="0018499E">
      <w:pPr>
        <w:widowControl w:val="0"/>
        <w:rPr>
          <w:i/>
          <w:sz w:val="8"/>
          <w:szCs w:val="8"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BB2DDE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 w:rsidR="005834A5">
              <w:rPr>
                <w:b/>
              </w:rPr>
              <w:t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162D5E2E" w:rsidR="00DF0DDB" w:rsidRPr="005834A5" w:rsidRDefault="004978ED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Кодекса торгового мореплавания (КТМ РФ) / Merchant shipping code (MSC RF)</w:t>
            </w:r>
          </w:p>
        </w:tc>
        <w:tc>
          <w:tcPr>
            <w:tcW w:w="283" w:type="dxa"/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acting on the basis of</w:t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Pr="00BA59B2" w:rsidRDefault="009D4E58" w:rsidP="0018499E">
      <w:pPr>
        <w:widowControl w:val="0"/>
        <w:pBdr>
          <w:between w:val="single" w:sz="4" w:space="1" w:color="auto"/>
        </w:pBdr>
        <w:rPr>
          <w:i/>
          <w:sz w:val="8"/>
          <w:szCs w:val="8"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6F17F9C5" w:rsidR="009D4E58" w:rsidRPr="004C225C" w:rsidRDefault="004C225C" w:rsidP="009D4E5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2344567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424ED77F" w:rsidR="009D4E58" w:rsidRPr="00A236FD" w:rsidRDefault="004C225C" w:rsidP="00A236F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01.06.2024</w:t>
            </w:r>
          </w:p>
        </w:tc>
      </w:tr>
    </w:tbl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A01021E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>следующие услуги</w:t>
      </w:r>
      <w:r w:rsidR="00090065" w:rsidRPr="00752A38">
        <w:rPr>
          <w:b/>
        </w:rPr>
        <w:t>:</w:t>
      </w:r>
    </w:p>
    <w:p w14:paraId="21925A8B" w14:textId="29674D3C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</w:t>
      </w:r>
      <w:r w:rsidR="006137DD">
        <w:rPr>
          <w:i/>
          <w:lang w:val="en-US"/>
        </w:rPr>
        <w:t>mer</w:t>
      </w:r>
      <w:r w:rsidR="00090065" w:rsidRPr="00752A38">
        <w:rPr>
          <w:i/>
          <w:lang w:val="en-US"/>
        </w:rPr>
        <w:t>:</w:t>
      </w:r>
    </w:p>
    <w:p w14:paraId="06A84D15" w14:textId="5F3D2427" w:rsidR="00752A38" w:rsidRPr="002851CA" w:rsidRDefault="00514F3F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rPr>
          <w:lang w:val="en-US"/>
        </w:rPr>
        <w:t xml:space="preserve">Промежуточное освидетельствование / Intermediate survey т/х "ВЛАДИВОСТОК" РС 911287 / m/v "VLADIVOSTOK"</w:t>
      </w:r>
    </w:p>
    <w:p w14:paraId="01A1D628" w14:textId="4BB59DB8" w:rsidR="00752A38" w:rsidRPr="00D61FF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D61FF2">
        <w:rPr>
          <w:b/>
          <w:sz w:val="16"/>
          <w:szCs w:val="16"/>
          <w:lang w:val="en-US"/>
        </w:rPr>
        <w:t>(</w:t>
      </w:r>
      <w:r w:rsidR="00D61FF2">
        <w:rPr>
          <w:b/>
          <w:sz w:val="16"/>
          <w:szCs w:val="16"/>
        </w:rPr>
        <w:t>вид</w:t>
      </w:r>
      <w:r w:rsidR="00D61FF2" w:rsidRPr="00D61FF2">
        <w:rPr>
          <w:b/>
          <w:sz w:val="16"/>
          <w:szCs w:val="16"/>
          <w:lang w:val="en-US"/>
        </w:rPr>
        <w:t xml:space="preserve"> </w:t>
      </w:r>
      <w:r w:rsidR="00D61FF2">
        <w:rPr>
          <w:b/>
          <w:sz w:val="16"/>
          <w:szCs w:val="16"/>
        </w:rPr>
        <w:t>услуг</w:t>
      </w:r>
      <w:r w:rsidR="00750960">
        <w:rPr>
          <w:rStyle w:val="a7"/>
          <w:b/>
          <w:sz w:val="16"/>
          <w:szCs w:val="16"/>
        </w:rPr>
        <w:footnoteReference w:id="1"/>
      </w:r>
      <w:r w:rsidRPr="00D61FF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</w:t>
      </w:r>
      <w:r w:rsidR="00D61FF2">
        <w:rPr>
          <w:i/>
          <w:sz w:val="16"/>
          <w:szCs w:val="16"/>
          <w:lang w:val="en-US"/>
        </w:rPr>
        <w:t>ype of service</w:t>
      </w:r>
      <w:r w:rsidR="00D61FF2" w:rsidRPr="00D61FF2">
        <w:rPr>
          <w:i/>
          <w:sz w:val="16"/>
          <w:szCs w:val="16"/>
          <w:vertAlign w:val="superscript"/>
          <w:lang w:val="en-US"/>
        </w:rPr>
        <w:t>1</w:t>
      </w:r>
      <w:r w:rsidRPr="00D61FF2">
        <w:rPr>
          <w:b/>
          <w:sz w:val="16"/>
          <w:szCs w:val="16"/>
          <w:lang w:val="en-US"/>
        </w:rPr>
        <w:t>)</w:t>
      </w:r>
    </w:p>
    <w:p w14:paraId="38A1607F" w14:textId="234C4DB8" w:rsidR="00DE2F0A" w:rsidRPr="00D61FF2" w:rsidRDefault="00514F3F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rPr>
          <w:lang w:val="en-US"/>
        </w:rPr>
        <w:t xml:space="preserve">Свидетельство ф. / Certificate of f. 8.5.3 № 234234234234 от/dd 01.07.2024</w:t>
      </w:r>
    </w:p>
    <w:p w14:paraId="21FFC92C" w14:textId="08FA6D38" w:rsidR="00DE2F0A" w:rsidRPr="0086304C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86304C">
        <w:rPr>
          <w:b/>
          <w:sz w:val="16"/>
          <w:szCs w:val="16"/>
          <w:lang w:val="en-US"/>
        </w:rPr>
        <w:t>(</w:t>
      </w:r>
      <w:r w:rsidR="0086304C">
        <w:rPr>
          <w:b/>
          <w:sz w:val="16"/>
          <w:szCs w:val="16"/>
        </w:rPr>
        <w:t>выданные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РС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документы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с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указанием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номеров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и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даты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их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выдачи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или</w:t>
      </w:r>
      <w:r w:rsidR="0086304C" w:rsidRPr="0086304C">
        <w:rPr>
          <w:b/>
          <w:sz w:val="16"/>
          <w:szCs w:val="16"/>
          <w:lang w:val="en-US"/>
        </w:rPr>
        <w:t xml:space="preserve"> № </w:t>
      </w:r>
      <w:r w:rsidR="0086304C">
        <w:rPr>
          <w:b/>
          <w:sz w:val="16"/>
          <w:szCs w:val="16"/>
        </w:rPr>
        <w:t>и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дата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письма</w:t>
      </w:r>
      <w:r w:rsidR="0086304C" w:rsidRPr="0086304C">
        <w:rPr>
          <w:b/>
          <w:sz w:val="16"/>
          <w:szCs w:val="16"/>
          <w:lang w:val="en-US"/>
        </w:rPr>
        <w:t>-</w:t>
      </w:r>
      <w:r w:rsidR="0086304C">
        <w:rPr>
          <w:b/>
          <w:sz w:val="16"/>
          <w:szCs w:val="16"/>
        </w:rPr>
        <w:t>заключения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по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рассмотрению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технической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документации</w:t>
      </w:r>
      <w:r w:rsidRPr="0086304C">
        <w:rPr>
          <w:b/>
          <w:sz w:val="16"/>
          <w:szCs w:val="16"/>
          <w:lang w:val="en-US"/>
        </w:rPr>
        <w:t xml:space="preserve"> /</w:t>
      </w:r>
      <w:r w:rsidR="00752A38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document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issued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by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RS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with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the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number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and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date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of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their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issue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or</w:t>
      </w:r>
      <w:r w:rsidR="0086304C" w:rsidRPr="0086304C">
        <w:rPr>
          <w:i/>
          <w:sz w:val="16"/>
          <w:szCs w:val="16"/>
          <w:lang w:val="en-US"/>
        </w:rPr>
        <w:t xml:space="preserve"> # </w:t>
      </w:r>
      <w:r w:rsidR="0086304C">
        <w:rPr>
          <w:i/>
          <w:sz w:val="16"/>
          <w:szCs w:val="16"/>
          <w:lang w:val="en-US"/>
        </w:rPr>
        <w:t>and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date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of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conclusion letter on technical documentation review</w:t>
      </w:r>
      <w:r w:rsidRPr="0086304C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27B185F2" w:rsidR="003C7E2E" w:rsidRPr="00A236FD" w:rsidRDefault="00F22277" w:rsidP="003C7E2E">
            <w:pPr>
              <w:widowControl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t xml:space="preserve">Шанхай, Китай / Shanghai, China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   </w:t>
      </w:r>
      <w:r w:rsidRPr="00210FDE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Pr="00E70BC8" w:rsidRDefault="001F3610" w:rsidP="0018499E">
      <w:pPr>
        <w:widowControl w:val="0"/>
        <w:rPr>
          <w:b/>
          <w:sz w:val="8"/>
          <w:szCs w:val="8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172F2908" w:rsidR="001F3610" w:rsidRPr="00250D2D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r w:rsidR="00250D2D">
              <w:rPr>
                <w:lang w:val="en-US"/>
              </w:rPr>
              <w:t xml:space="preserve">¥86 847.00 (восемьдесят шесть тысяч восемьсот сорок семь юаней 00 цзяо / eighty-six thousand, eight hundred and forty-seven yuan and 00 jiao)</w:t>
            </w:r>
          </w:p>
        </w:tc>
      </w:tr>
    </w:tbl>
    <w:p w14:paraId="3E580502" w14:textId="142F42EA" w:rsidR="00F91299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7426D40F" w14:textId="77777777" w:rsidR="001A41F5" w:rsidRPr="00E70BC8" w:rsidRDefault="001A41F5" w:rsidP="0018499E">
      <w:pPr>
        <w:widowControl w:val="0"/>
        <w:rPr>
          <w:i/>
          <w:sz w:val="8"/>
          <w:szCs w:val="8"/>
          <w:lang w:val="en-US"/>
        </w:rPr>
      </w:pPr>
    </w:p>
    <w:p w14:paraId="51C50547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7242DF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00CC5845" w14:textId="77777777" w:rsidR="00D66BA3" w:rsidRPr="00C56DAE" w:rsidRDefault="00D66BA3" w:rsidP="007242DF">
      <w:pPr>
        <w:widowControl w:val="0"/>
        <w:rPr>
          <w:b/>
          <w:sz w:val="8"/>
          <w:szCs w:val="8"/>
          <w:lang w:val="en-US"/>
        </w:rPr>
      </w:pPr>
    </w:p>
    <w:p w14:paraId="52C5ACB6" w14:textId="55358216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7242DF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Pr="001535B9" w:rsidRDefault="005D7AEC" w:rsidP="00BB196C">
      <w:pPr>
        <w:widowControl w:val="0"/>
        <w:rPr>
          <w:i/>
          <w:sz w:val="16"/>
          <w:szCs w:val="16"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633D323F" w:rsidR="00A3532F" w:rsidRPr="00A236FD" w:rsidRDefault="002E60FF" w:rsidP="003B6B2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Р. И. Иванов / R. I. Ivanov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4F0327E4" w:rsidR="00A3532F" w:rsidRPr="00A236FD" w:rsidRDefault="00DA03AB" w:rsidP="003B6B2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П. Ю. Добрусев / P. Dobrusev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   </w:t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6CC0BE3F" w14:textId="40A62D2B" w:rsidR="00FE7187" w:rsidRPr="004F7CB5" w:rsidRDefault="00D35953" w:rsidP="004F7CB5">
      <w:pPr>
        <w:widowControl w:val="0"/>
        <w:pBdr>
          <w:between w:val="single" w:sz="4" w:space="1" w:color="auto"/>
        </w:pBdr>
        <w:spacing w:before="120"/>
        <w:rPr>
          <w:i/>
          <w:sz w:val="16"/>
          <w:szCs w:val="16"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FE7187" w:rsidRPr="004F7CB5" w:rsidSect="00E16781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D87AD" w14:textId="77777777" w:rsidR="00873AC8" w:rsidRDefault="00873AC8">
      <w:r>
        <w:separator/>
      </w:r>
    </w:p>
  </w:endnote>
  <w:endnote w:type="continuationSeparator" w:id="0">
    <w:p w14:paraId="4D82E4AC" w14:textId="77777777" w:rsidR="00873AC8" w:rsidRDefault="0087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91A12" w14:textId="77777777" w:rsidR="00873AC8" w:rsidRDefault="00873AC8">
      <w:r>
        <w:separator/>
      </w:r>
    </w:p>
  </w:footnote>
  <w:footnote w:type="continuationSeparator" w:id="0">
    <w:p w14:paraId="43A02EEF" w14:textId="77777777" w:rsidR="00873AC8" w:rsidRDefault="00873AC8">
      <w:r>
        <w:continuationSeparator/>
      </w:r>
    </w:p>
  </w:footnote>
  <w:footnote w:id="1">
    <w:p w14:paraId="11708532" w14:textId="12BF5F6F" w:rsidR="00750960" w:rsidRPr="00750960" w:rsidRDefault="00750960">
      <w:pPr>
        <w:pStyle w:val="a5"/>
        <w:rPr>
          <w:sz w:val="16"/>
          <w:szCs w:val="16"/>
        </w:rPr>
      </w:pPr>
      <w:r w:rsidRPr="00750960">
        <w:rPr>
          <w:rStyle w:val="a7"/>
          <w:sz w:val="16"/>
          <w:szCs w:val="16"/>
        </w:rPr>
        <w:footnoteRef/>
      </w:r>
      <w:r w:rsidRPr="00750960">
        <w:rPr>
          <w:sz w:val="16"/>
          <w:szCs w:val="16"/>
        </w:rPr>
        <w:t xml:space="preserve"> Вид услуг должен соответствовать </w:t>
      </w:r>
      <w:r>
        <w:rPr>
          <w:sz w:val="16"/>
          <w:szCs w:val="16"/>
        </w:rPr>
        <w:t>указанному в заявке и в расчёте трудоёмкости</w:t>
      </w:r>
    </w:p>
    <w:p w14:paraId="29F6ABD4" w14:textId="3EEB05C9" w:rsidR="00750960" w:rsidRPr="00750960" w:rsidRDefault="00750960">
      <w:pPr>
        <w:pStyle w:val="a5"/>
        <w:rPr>
          <w:i/>
          <w:sz w:val="16"/>
          <w:szCs w:val="16"/>
          <w:lang w:val="en-US"/>
        </w:rPr>
      </w:pPr>
      <w:r w:rsidRPr="00C56DAE">
        <w:rPr>
          <w:sz w:val="16"/>
          <w:szCs w:val="16"/>
        </w:rPr>
        <w:t xml:space="preserve">  </w:t>
      </w:r>
      <w:r w:rsidRPr="00750960">
        <w:rPr>
          <w:i/>
          <w:sz w:val="16"/>
          <w:szCs w:val="16"/>
          <w:lang w:val="en-US"/>
        </w:rPr>
        <w:t xml:space="preserve">Type of </w:t>
      </w:r>
      <w:r>
        <w:rPr>
          <w:i/>
          <w:sz w:val="16"/>
          <w:szCs w:val="16"/>
          <w:lang w:val="en-US"/>
        </w:rPr>
        <w:t>service shall comply with those specified in the application and labor input calculation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6DE5"/>
    <w:multiLevelType w:val="hybridMultilevel"/>
    <w:tmpl w:val="F44A51D2"/>
    <w:lvl w:ilvl="0" w:tplc="4F7CC80C">
      <w:numFmt w:val="bullet"/>
      <w:lvlText w:val="-"/>
      <w:lvlJc w:val="left"/>
      <w:pPr>
        <w:ind w:left="25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num w:numId="1" w16cid:durableId="129363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03049"/>
    <w:rsid w:val="000039E7"/>
    <w:rsid w:val="00010EA7"/>
    <w:rsid w:val="000167E0"/>
    <w:rsid w:val="00044390"/>
    <w:rsid w:val="00050877"/>
    <w:rsid w:val="00060ACD"/>
    <w:rsid w:val="000639B2"/>
    <w:rsid w:val="000823F8"/>
    <w:rsid w:val="00090065"/>
    <w:rsid w:val="000E306D"/>
    <w:rsid w:val="000F7918"/>
    <w:rsid w:val="00104AA1"/>
    <w:rsid w:val="00106195"/>
    <w:rsid w:val="00111B80"/>
    <w:rsid w:val="00115A37"/>
    <w:rsid w:val="00127EEC"/>
    <w:rsid w:val="00140A7A"/>
    <w:rsid w:val="001526F1"/>
    <w:rsid w:val="001535B9"/>
    <w:rsid w:val="0016060A"/>
    <w:rsid w:val="0017754B"/>
    <w:rsid w:val="0018499E"/>
    <w:rsid w:val="00197A70"/>
    <w:rsid w:val="001A41F5"/>
    <w:rsid w:val="001A4A0D"/>
    <w:rsid w:val="001A7505"/>
    <w:rsid w:val="001E2664"/>
    <w:rsid w:val="001E4D00"/>
    <w:rsid w:val="001E7E01"/>
    <w:rsid w:val="001F3610"/>
    <w:rsid w:val="001F6B89"/>
    <w:rsid w:val="00205D59"/>
    <w:rsid w:val="00210FDE"/>
    <w:rsid w:val="00213603"/>
    <w:rsid w:val="00216974"/>
    <w:rsid w:val="0023479F"/>
    <w:rsid w:val="00244879"/>
    <w:rsid w:val="00250D2D"/>
    <w:rsid w:val="00257600"/>
    <w:rsid w:val="00257877"/>
    <w:rsid w:val="002609AE"/>
    <w:rsid w:val="0026444C"/>
    <w:rsid w:val="002812F1"/>
    <w:rsid w:val="002851CA"/>
    <w:rsid w:val="00297A36"/>
    <w:rsid w:val="002B5D30"/>
    <w:rsid w:val="002C6640"/>
    <w:rsid w:val="002C77A4"/>
    <w:rsid w:val="002E60FF"/>
    <w:rsid w:val="002F333B"/>
    <w:rsid w:val="00322FD7"/>
    <w:rsid w:val="00350AB0"/>
    <w:rsid w:val="00354DF2"/>
    <w:rsid w:val="00357BEA"/>
    <w:rsid w:val="003A1E20"/>
    <w:rsid w:val="003B6B2B"/>
    <w:rsid w:val="003C5BD4"/>
    <w:rsid w:val="003C7E2E"/>
    <w:rsid w:val="003D0B3A"/>
    <w:rsid w:val="003E2831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978ED"/>
    <w:rsid w:val="004A6062"/>
    <w:rsid w:val="004C1343"/>
    <w:rsid w:val="004C225C"/>
    <w:rsid w:val="004C455B"/>
    <w:rsid w:val="004C4C03"/>
    <w:rsid w:val="004C7572"/>
    <w:rsid w:val="004E22E2"/>
    <w:rsid w:val="004E2D30"/>
    <w:rsid w:val="004E66CD"/>
    <w:rsid w:val="004E7C6E"/>
    <w:rsid w:val="004F7CB5"/>
    <w:rsid w:val="00503A56"/>
    <w:rsid w:val="00514F3F"/>
    <w:rsid w:val="00516D2D"/>
    <w:rsid w:val="005204AB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137DD"/>
    <w:rsid w:val="0063205C"/>
    <w:rsid w:val="00632FE4"/>
    <w:rsid w:val="006372B5"/>
    <w:rsid w:val="0064699F"/>
    <w:rsid w:val="00657C43"/>
    <w:rsid w:val="00661B8D"/>
    <w:rsid w:val="00665D70"/>
    <w:rsid w:val="0068170F"/>
    <w:rsid w:val="00694834"/>
    <w:rsid w:val="006A358B"/>
    <w:rsid w:val="006A7F1A"/>
    <w:rsid w:val="006B4293"/>
    <w:rsid w:val="006D17C7"/>
    <w:rsid w:val="006D733B"/>
    <w:rsid w:val="006F582D"/>
    <w:rsid w:val="00720674"/>
    <w:rsid w:val="007242DF"/>
    <w:rsid w:val="00725A2D"/>
    <w:rsid w:val="00741C31"/>
    <w:rsid w:val="0075038F"/>
    <w:rsid w:val="00750626"/>
    <w:rsid w:val="00750960"/>
    <w:rsid w:val="00752A38"/>
    <w:rsid w:val="007535C7"/>
    <w:rsid w:val="00754628"/>
    <w:rsid w:val="00775E1A"/>
    <w:rsid w:val="00787DE5"/>
    <w:rsid w:val="007A55FD"/>
    <w:rsid w:val="007B66E2"/>
    <w:rsid w:val="007B72AF"/>
    <w:rsid w:val="007B7C69"/>
    <w:rsid w:val="007D14B1"/>
    <w:rsid w:val="007E6D22"/>
    <w:rsid w:val="007E6FA7"/>
    <w:rsid w:val="007F034C"/>
    <w:rsid w:val="008005EA"/>
    <w:rsid w:val="00810FB4"/>
    <w:rsid w:val="00814B0E"/>
    <w:rsid w:val="008252B0"/>
    <w:rsid w:val="00825D14"/>
    <w:rsid w:val="00834250"/>
    <w:rsid w:val="008471DF"/>
    <w:rsid w:val="0086115D"/>
    <w:rsid w:val="00861E5D"/>
    <w:rsid w:val="0086304C"/>
    <w:rsid w:val="00873AC8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44033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37F2"/>
    <w:rsid w:val="00A25FEB"/>
    <w:rsid w:val="00A3532F"/>
    <w:rsid w:val="00A53E59"/>
    <w:rsid w:val="00A57FF8"/>
    <w:rsid w:val="00A652FB"/>
    <w:rsid w:val="00AB2BE7"/>
    <w:rsid w:val="00AD1429"/>
    <w:rsid w:val="00AF5F97"/>
    <w:rsid w:val="00B0392B"/>
    <w:rsid w:val="00B1196C"/>
    <w:rsid w:val="00B2171B"/>
    <w:rsid w:val="00B30E1C"/>
    <w:rsid w:val="00B3590E"/>
    <w:rsid w:val="00B410B8"/>
    <w:rsid w:val="00B43DEE"/>
    <w:rsid w:val="00B62110"/>
    <w:rsid w:val="00B663BC"/>
    <w:rsid w:val="00B93CCB"/>
    <w:rsid w:val="00B94984"/>
    <w:rsid w:val="00BA2B95"/>
    <w:rsid w:val="00BA59B2"/>
    <w:rsid w:val="00BB196C"/>
    <w:rsid w:val="00BB2DDE"/>
    <w:rsid w:val="00BB7A28"/>
    <w:rsid w:val="00BC4315"/>
    <w:rsid w:val="00BD60CB"/>
    <w:rsid w:val="00BD7314"/>
    <w:rsid w:val="00BE50E4"/>
    <w:rsid w:val="00C105BB"/>
    <w:rsid w:val="00C36BED"/>
    <w:rsid w:val="00C469AE"/>
    <w:rsid w:val="00C56657"/>
    <w:rsid w:val="00C56DAE"/>
    <w:rsid w:val="00C7112B"/>
    <w:rsid w:val="00C727FC"/>
    <w:rsid w:val="00C96A80"/>
    <w:rsid w:val="00CB1557"/>
    <w:rsid w:val="00CC78BF"/>
    <w:rsid w:val="00CD2192"/>
    <w:rsid w:val="00CD4949"/>
    <w:rsid w:val="00CE6734"/>
    <w:rsid w:val="00CF64E7"/>
    <w:rsid w:val="00D03620"/>
    <w:rsid w:val="00D16037"/>
    <w:rsid w:val="00D326E7"/>
    <w:rsid w:val="00D3351A"/>
    <w:rsid w:val="00D35953"/>
    <w:rsid w:val="00D35C26"/>
    <w:rsid w:val="00D56D16"/>
    <w:rsid w:val="00D61FF2"/>
    <w:rsid w:val="00D65EF9"/>
    <w:rsid w:val="00D66BA3"/>
    <w:rsid w:val="00D844EA"/>
    <w:rsid w:val="00DA03AB"/>
    <w:rsid w:val="00DA68A9"/>
    <w:rsid w:val="00DC7822"/>
    <w:rsid w:val="00DC794C"/>
    <w:rsid w:val="00DD0B83"/>
    <w:rsid w:val="00DD2C08"/>
    <w:rsid w:val="00DD53A3"/>
    <w:rsid w:val="00DE094D"/>
    <w:rsid w:val="00DE2F0A"/>
    <w:rsid w:val="00DE72F4"/>
    <w:rsid w:val="00DF0DDB"/>
    <w:rsid w:val="00E02AD2"/>
    <w:rsid w:val="00E157D2"/>
    <w:rsid w:val="00E16781"/>
    <w:rsid w:val="00E16E99"/>
    <w:rsid w:val="00E34358"/>
    <w:rsid w:val="00E70BC8"/>
    <w:rsid w:val="00E73F1C"/>
    <w:rsid w:val="00E77AF7"/>
    <w:rsid w:val="00E8640A"/>
    <w:rsid w:val="00E97703"/>
    <w:rsid w:val="00EA7CDF"/>
    <w:rsid w:val="00EB22D0"/>
    <w:rsid w:val="00ED1110"/>
    <w:rsid w:val="00EE5870"/>
    <w:rsid w:val="00EF3611"/>
    <w:rsid w:val="00EF4448"/>
    <w:rsid w:val="00EF6C38"/>
    <w:rsid w:val="00F05C7E"/>
    <w:rsid w:val="00F0722C"/>
    <w:rsid w:val="00F07A64"/>
    <w:rsid w:val="00F15E69"/>
    <w:rsid w:val="00F200F6"/>
    <w:rsid w:val="00F22277"/>
    <w:rsid w:val="00F6051B"/>
    <w:rsid w:val="00F67AD2"/>
    <w:rsid w:val="00F71A05"/>
    <w:rsid w:val="00F721E0"/>
    <w:rsid w:val="00F8074A"/>
    <w:rsid w:val="00F91299"/>
    <w:rsid w:val="00FE1320"/>
    <w:rsid w:val="00FE24A4"/>
    <w:rsid w:val="00FE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61E5D"/>
  </w:style>
  <w:style w:type="paragraph" w:styleId="ad">
    <w:name w:val="footer"/>
    <w:basedOn w:val="a"/>
    <w:link w:val="ae"/>
    <w:uiPriority w:val="99"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  <w:style w:type="character" w:styleId="af5">
    <w:name w:val="Unresolved Mention"/>
    <w:basedOn w:val="a0"/>
    <w:uiPriority w:val="99"/>
    <w:semiHidden/>
    <w:unhideWhenUsed/>
    <w:rsid w:val="00D66BA3"/>
    <w:rPr>
      <w:color w:val="605E5C"/>
      <w:shd w:val="clear" w:color="auto" w:fill="E1DFDD"/>
    </w:rPr>
  </w:style>
  <w:style w:type="paragraph" w:styleId="af6">
    <w:name w:val="List Paragraph"/>
    <w:basedOn w:val="a"/>
    <w:uiPriority w:val="34"/>
    <w:qFormat/>
    <w:rsid w:val="00637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092E3-5831-4508-B950-7F070A024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96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dc:description/>
  <cp:lastModifiedBy>Sergey Kozlov</cp:lastModifiedBy>
  <cp:revision>52</cp:revision>
  <cp:lastPrinted>2012-05-17T14:54:00Z</cp:lastPrinted>
  <dcterms:created xsi:type="dcterms:W3CDTF">2024-06-27T12:51:00Z</dcterms:created>
  <dcterms:modified xsi:type="dcterms:W3CDTF">2024-06-30T20:22:00Z</dcterms:modified>
  <dc:identifier/>
  <dc:language/>
</cp:coreProperties>
</file>