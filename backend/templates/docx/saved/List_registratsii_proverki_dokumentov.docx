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13E6" w14:textId="77777777" w:rsidR="007F62E4" w:rsidRDefault="00B20344">
      <w:pPr>
        <w:jc w:val="center"/>
        <w:rPr>
          <w:b/>
          <w:sz w:val="28"/>
          <w:szCs w:val="28"/>
        </w:rPr>
      </w:pPr>
      <w:r w:rsidRPr="007F62E4">
        <w:rPr>
          <w:b/>
          <w:sz w:val="28"/>
          <w:szCs w:val="28"/>
        </w:rPr>
        <w:t>ЛИСТ РЕГИСТРАЦИИ ПРОВЕРКИ ДОКУМЕНТОВ</w:t>
      </w:r>
      <w:r w:rsidR="007F62E4">
        <w:rPr>
          <w:b/>
          <w:sz w:val="28"/>
          <w:szCs w:val="28"/>
        </w:rPr>
        <w:t>,</w:t>
      </w:r>
    </w:p>
    <w:p w14:paraId="03564D01" w14:textId="77777777" w:rsidR="00B20344" w:rsidRPr="007F62E4" w:rsidRDefault="007F62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оформленных по результатам освидетельствования судна в эксплуатации</w:t>
      </w:r>
    </w:p>
    <w:p w14:paraId="20D4DFCE" w14:textId="77777777" w:rsidR="00373D0F" w:rsidRPr="00495814" w:rsidRDefault="00373D0F">
      <w:pPr>
        <w:jc w:val="center"/>
        <w:rPr>
          <w:b/>
          <w:i/>
          <w:sz w:val="28"/>
          <w:szCs w:val="2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954"/>
      </w:tblGrid>
      <w:tr w:rsidR="00B20344" w:rsidRPr="00A74B1D" w14:paraId="54D484E1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219A9D68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>Название судна</w:t>
            </w:r>
          </w:p>
        </w:tc>
        <w:tc>
          <w:tcPr>
            <w:tcW w:w="5954" w:type="dxa"/>
            <w:vAlign w:val="center"/>
          </w:tcPr>
          <w:p w14:paraId="439561C4" w14:textId="623F80AC" w:rsidR="00B20344" w:rsidRPr="00CE785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"СИНЕГОРСК"</w:t>
            </w:r>
          </w:p>
        </w:tc>
      </w:tr>
      <w:tr w:rsidR="00B20344" w:rsidRPr="00A74B1D" w14:paraId="56A32A09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77FA7C0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Регистровый номер</w:t>
            </w:r>
          </w:p>
        </w:tc>
        <w:tc>
          <w:tcPr>
            <w:tcW w:w="5954" w:type="dxa"/>
            <w:vAlign w:val="center"/>
          </w:tcPr>
          <w:p w14:paraId="5F7640DC" w14:textId="09CCC834" w:rsidR="00B20344" w:rsidRPr="005D090B" w:rsidRDefault="00CE785B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021026</w:t>
            </w:r>
          </w:p>
        </w:tc>
      </w:tr>
      <w:tr w:rsidR="00B20344" w:rsidRPr="00A74B1D" w14:paraId="618B6E1A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4C908D9C" w14:textId="0AD4AE31" w:rsidR="00B20344" w:rsidRPr="00A74B1D" w:rsidRDefault="00437CFF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</w:t>
            </w:r>
            <w:r w:rsidR="00B20344" w:rsidRPr="00A74B1D">
              <w:rPr>
                <w:sz w:val="22"/>
                <w:szCs w:val="24"/>
              </w:rPr>
              <w:t xml:space="preserve"> постройки</w:t>
            </w:r>
          </w:p>
        </w:tc>
        <w:tc>
          <w:tcPr>
            <w:tcW w:w="5954" w:type="dxa"/>
            <w:vAlign w:val="center"/>
          </w:tcPr>
          <w:p w14:paraId="60957A8D" w14:textId="29ED5CF1" w:rsidR="00B20344" w:rsidRPr="005D090B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22.07.2004</w:t>
            </w:r>
          </w:p>
        </w:tc>
      </w:tr>
      <w:tr w:rsidR="007F62E4" w:rsidRPr="00A74B1D" w14:paraId="04C06656" w14:textId="77777777" w:rsidTr="005078FC">
        <w:trPr>
          <w:trHeight w:val="397"/>
        </w:trPr>
        <w:tc>
          <w:tcPr>
            <w:tcW w:w="4537" w:type="dxa"/>
            <w:vAlign w:val="center"/>
          </w:tcPr>
          <w:p w14:paraId="3D0BD774" w14:textId="77777777" w:rsidR="007F62E4" w:rsidRPr="00A74B1D" w:rsidRDefault="007F62E4" w:rsidP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Дата освидетельствования</w:t>
            </w:r>
          </w:p>
        </w:tc>
        <w:tc>
          <w:tcPr>
            <w:tcW w:w="5954" w:type="dxa"/>
            <w:vAlign w:val="center"/>
          </w:tcPr>
          <w:p w14:paraId="0A554839" w14:textId="0BC5853D" w:rsidR="007F62E4" w:rsidRPr="00285875" w:rsidRDefault="00285875" w:rsidP="001F2A96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--</w:t>
            </w:r>
          </w:p>
        </w:tc>
      </w:tr>
      <w:tr w:rsidR="007F62E4" w:rsidRPr="00A74B1D" w14:paraId="311992ED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6422AA7C" w14:textId="77777777" w:rsidR="007F62E4" w:rsidRPr="00A74B1D" w:rsidRDefault="007F62E4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</w:t>
            </w:r>
            <w:r w:rsidRPr="007F62E4">
              <w:rPr>
                <w:sz w:val="22"/>
                <w:szCs w:val="24"/>
              </w:rPr>
              <w:t>омер заявки и дата</w:t>
            </w:r>
          </w:p>
        </w:tc>
        <w:tc>
          <w:tcPr>
            <w:tcW w:w="5954" w:type="dxa"/>
            <w:vAlign w:val="center"/>
          </w:tcPr>
          <w:p w14:paraId="20F34E8F" w14:textId="724CF416" w:rsidR="007F62E4" w:rsidRPr="00DB4B40" w:rsidRDefault="00DB4B40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2445987 </w:t>
            </w:r>
            <w:r>
              <w:rPr>
                <w:b/>
                <w:sz w:val="22"/>
                <w:szCs w:val="24"/>
              </w:rPr>
              <w:t xml:space="preserve">от </w:t>
            </w:r>
            <w:r>
              <w:rPr>
                <w:b/>
                <w:sz w:val="22"/>
                <w:szCs w:val="24"/>
                <w:lang w:val="en-US"/>
              </w:rPr>
              <w:t xml:space="preserve">01.05.2024</w:t>
            </w:r>
          </w:p>
        </w:tc>
      </w:tr>
      <w:tr w:rsidR="00B20344" w:rsidRPr="00A74B1D" w14:paraId="7637B324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D2652CF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Вид освидетельствования</w:t>
            </w:r>
          </w:p>
        </w:tc>
        <w:tc>
          <w:tcPr>
            <w:tcW w:w="5954" w:type="dxa"/>
            <w:vAlign w:val="center"/>
          </w:tcPr>
          <w:p w14:paraId="02439855" w14:textId="03FAFB72" w:rsidR="00B20344" w:rsidRPr="00C63A8F" w:rsidRDefault="00C63A8F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B20344" w:rsidRPr="00A74B1D" w14:paraId="062E12BF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51E06A1C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Валовая вместимость</w:t>
            </w:r>
          </w:p>
        </w:tc>
        <w:tc>
          <w:tcPr>
            <w:tcW w:w="5954" w:type="dxa"/>
            <w:vAlign w:val="center"/>
          </w:tcPr>
          <w:p w14:paraId="295392A8" w14:textId="775F63F2" w:rsidR="00B20344" w:rsidRPr="00821F1A" w:rsidRDefault="00821F1A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9611</w:t>
            </w:r>
          </w:p>
        </w:tc>
      </w:tr>
      <w:tr w:rsidR="00B20344" w:rsidRPr="00A74B1D" w14:paraId="20829D07" w14:textId="77777777" w:rsidTr="00A74B1D">
        <w:trPr>
          <w:trHeight w:val="397"/>
        </w:trPr>
        <w:tc>
          <w:tcPr>
            <w:tcW w:w="4537" w:type="dxa"/>
            <w:vAlign w:val="center"/>
          </w:tcPr>
          <w:p w14:paraId="3091E974" w14:textId="77777777" w:rsidR="00B20344" w:rsidRPr="00A74B1D" w:rsidRDefault="00B20344">
            <w:pPr>
              <w:rPr>
                <w:sz w:val="22"/>
                <w:szCs w:val="24"/>
              </w:rPr>
            </w:pPr>
            <w:r w:rsidRPr="00A74B1D">
              <w:rPr>
                <w:sz w:val="22"/>
                <w:szCs w:val="24"/>
              </w:rPr>
              <w:t xml:space="preserve">Мощность кВт</w:t>
            </w:r>
          </w:p>
        </w:tc>
        <w:tc>
          <w:tcPr>
            <w:tcW w:w="5954" w:type="dxa"/>
            <w:vAlign w:val="center"/>
          </w:tcPr>
          <w:p w14:paraId="68B5C63A" w14:textId="33E492B8" w:rsidR="00B20344" w:rsidRPr="005D090B" w:rsidRDefault="00280DDE">
            <w:pPr>
              <w:rPr>
                <w:b/>
                <w:sz w:val="22"/>
                <w:szCs w:val="24"/>
                <w:lang w:val="en-US"/>
              </w:rPr>
            </w:pPr>
            <w:proofErr w:type="gramStart"/>
            <w:r>
              <w:rPr>
                <w:b/>
                <w:sz w:val="22"/>
                <w:szCs w:val="24"/>
                <w:lang w:val="en-US"/>
              </w:rPr>
              <w:t xml:space="preserve">5400</w:t>
            </w:r>
          </w:p>
        </w:tc>
      </w:tr>
    </w:tbl>
    <w:p w14:paraId="4DCED5FB" w14:textId="77777777" w:rsidR="00B20344" w:rsidRDefault="00B20344">
      <w:pPr>
        <w:rPr>
          <w:b/>
          <w:u w:val="single"/>
        </w:rPr>
      </w:pPr>
    </w:p>
    <w:p w14:paraId="12F3E01E" w14:textId="77777777" w:rsidR="002061F0" w:rsidRDefault="002061F0">
      <w:pPr>
        <w:rPr>
          <w:b/>
          <w:u w:val="single"/>
        </w:rPr>
      </w:pPr>
    </w:p>
    <w:p w14:paraId="30E9A1E3" w14:textId="77777777" w:rsidR="00B20344" w:rsidRPr="00A74B1D" w:rsidRDefault="00B20344" w:rsidP="00731D0A">
      <w:pPr>
        <w:jc w:val="center"/>
        <w:rPr>
          <w:b/>
          <w:sz w:val="24"/>
          <w:u w:val="single"/>
        </w:rPr>
      </w:pPr>
      <w:r w:rsidRPr="00A74B1D">
        <w:rPr>
          <w:b/>
          <w:sz w:val="24"/>
          <w:u w:val="single"/>
        </w:rPr>
        <w:t>1 Этап. ОФОРМЛЕНИЕ ДОКУМЕНТОВ</w:t>
      </w:r>
    </w:p>
    <w:p w14:paraId="0DF443C8" w14:textId="77777777" w:rsidR="00B20344" w:rsidRDefault="00B20344"/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402"/>
        <w:gridCol w:w="3119"/>
      </w:tblGrid>
      <w:tr w:rsidR="00A74B1D" w:rsidRPr="00A74B1D" w14:paraId="397E1D7C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6ED8F99D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</w:t>
            </w:r>
            <w:r w:rsidRPr="00A74B1D">
              <w:rPr>
                <w:b/>
                <w:sz w:val="22"/>
              </w:rPr>
              <w:t>олжность</w:t>
            </w:r>
          </w:p>
        </w:tc>
        <w:tc>
          <w:tcPr>
            <w:tcW w:w="1842" w:type="dxa"/>
            <w:vAlign w:val="center"/>
          </w:tcPr>
          <w:p w14:paraId="14ECF17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</w:t>
            </w:r>
            <w:r w:rsidRPr="00A74B1D">
              <w:rPr>
                <w:b/>
                <w:sz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60F79487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1509F163" w14:textId="77777777" w:rsidR="00A74B1D" w:rsidRPr="00A74B1D" w:rsidRDefault="00A74B1D">
            <w:pPr>
              <w:jc w:val="center"/>
              <w:rPr>
                <w:b/>
                <w:sz w:val="22"/>
              </w:rPr>
            </w:pPr>
            <w:r w:rsidRPr="00A74B1D">
              <w:rPr>
                <w:b/>
                <w:sz w:val="22"/>
              </w:rPr>
              <w:t>Дата оформления документов</w:t>
            </w:r>
          </w:p>
        </w:tc>
      </w:tr>
      <w:tr w:rsidR="00B20344" w:rsidRPr="00A74B1D" w14:paraId="36EC5470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363DF291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18F7A53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корпус</w:t>
            </w:r>
          </w:p>
        </w:tc>
        <w:tc>
          <w:tcPr>
            <w:tcW w:w="3402" w:type="dxa"/>
            <w:vAlign w:val="center"/>
          </w:tcPr>
          <w:p w14:paraId="785466DD" w14:textId="2C9FDA60" w:rsidR="00B20344" w:rsidRPr="00940E8E" w:rsidRDefault="00940E8E" w:rsidP="00F54E96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Козлов С. В.</w:t>
            </w:r>
          </w:p>
        </w:tc>
        <w:tc>
          <w:tcPr>
            <w:tcW w:w="3119" w:type="dxa"/>
            <w:vAlign w:val="center"/>
          </w:tcPr>
          <w:p w14:paraId="58FB2CA3" w14:textId="69A968A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7584F342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237023C2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20187F81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 xml:space="preserve">механик</w:t>
            </w:r>
          </w:p>
        </w:tc>
        <w:tc>
          <w:tcPr>
            <w:tcW w:w="3402" w:type="dxa"/>
            <w:vAlign w:val="center"/>
          </w:tcPr>
          <w:p w14:paraId="66E029EA" w14:textId="5564F437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Козлов С. В.</w:t>
            </w:r>
          </w:p>
        </w:tc>
        <w:tc>
          <w:tcPr>
            <w:tcW w:w="3119" w:type="dxa"/>
            <w:vAlign w:val="center"/>
          </w:tcPr>
          <w:p w14:paraId="40B4DCBC" w14:textId="139EB429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B20344" w:rsidRPr="00A74B1D" w14:paraId="03560F36" w14:textId="77777777" w:rsidTr="007F62E4">
        <w:trPr>
          <w:cantSplit/>
          <w:trHeight w:val="397"/>
        </w:trPr>
        <w:tc>
          <w:tcPr>
            <w:tcW w:w="2127" w:type="dxa"/>
            <w:vAlign w:val="center"/>
          </w:tcPr>
          <w:p w14:paraId="08751873" w14:textId="77777777" w:rsidR="00B20344" w:rsidRPr="00A74B1D" w:rsidRDefault="00946902" w:rsidP="007F62E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95119F">
              <w:rPr>
                <w:sz w:val="22"/>
              </w:rPr>
              <w:t>нж</w:t>
            </w:r>
            <w:proofErr w:type="spellEnd"/>
            <w:r w:rsidR="0095119F">
              <w:rPr>
                <w:sz w:val="22"/>
              </w:rPr>
              <w:t>.-инспектор</w:t>
            </w:r>
          </w:p>
        </w:tc>
        <w:tc>
          <w:tcPr>
            <w:tcW w:w="1842" w:type="dxa"/>
            <w:vAlign w:val="center"/>
          </w:tcPr>
          <w:p w14:paraId="0F37B5CB" w14:textId="77777777" w:rsidR="00B20344" w:rsidRPr="00A74B1D" w:rsidRDefault="00B20344" w:rsidP="007F62E4">
            <w:pPr>
              <w:jc w:val="center"/>
              <w:rPr>
                <w:sz w:val="22"/>
              </w:rPr>
            </w:pPr>
            <w:r w:rsidRPr="00A74B1D">
              <w:rPr>
                <w:sz w:val="22"/>
              </w:rPr>
              <w:t>эл.</w:t>
            </w:r>
            <w:r w:rsidR="00AB29A0" w:rsidRPr="00A74B1D">
              <w:rPr>
                <w:sz w:val="22"/>
              </w:rPr>
              <w:t xml:space="preserve"> </w:t>
            </w:r>
            <w:r w:rsidRPr="00A74B1D">
              <w:rPr>
                <w:sz w:val="22"/>
              </w:rPr>
              <w:t xml:space="preserve">радио</w:t>
            </w:r>
          </w:p>
        </w:tc>
        <w:tc>
          <w:tcPr>
            <w:tcW w:w="3402" w:type="dxa"/>
            <w:vAlign w:val="center"/>
          </w:tcPr>
          <w:p w14:paraId="6745E132" w14:textId="041D7181" w:rsidR="00B20344" w:rsidRPr="00A74B1D" w:rsidRDefault="00940E8E" w:rsidP="00F54E96">
            <w:pPr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Козлов С. В.</w:t>
            </w:r>
          </w:p>
        </w:tc>
        <w:tc>
          <w:tcPr>
            <w:tcW w:w="3119" w:type="dxa"/>
            <w:vAlign w:val="center"/>
          </w:tcPr>
          <w:p w14:paraId="7EDD1AB2" w14:textId="1A5DEB88" w:rsidR="00B20344" w:rsidRPr="005D090B" w:rsidRDefault="001A787E" w:rsidP="007F62E4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17923781" w14:textId="77777777" w:rsidR="00B20344" w:rsidRDefault="00B20344">
      <w:pPr>
        <w:rPr>
          <w:u w:val="single"/>
        </w:rPr>
      </w:pPr>
    </w:p>
    <w:p w14:paraId="5F67FBC5" w14:textId="77777777" w:rsidR="002061F0" w:rsidRDefault="002061F0" w:rsidP="002061F0">
      <w:pPr>
        <w:ind w:left="-993" w:firstLine="426"/>
        <w:rPr>
          <w:sz w:val="22"/>
        </w:rPr>
      </w:pPr>
      <w:r w:rsidRPr="002061F0">
        <w:rPr>
          <w:sz w:val="22"/>
        </w:rPr>
        <w:t xml:space="preserve">После оформления </w:t>
      </w:r>
      <w:r w:rsidR="00477741">
        <w:rPr>
          <w:sz w:val="22"/>
        </w:rPr>
        <w:t xml:space="preserve">комплект </w:t>
      </w:r>
      <w:r w:rsidRPr="002061F0">
        <w:rPr>
          <w:sz w:val="22"/>
        </w:rPr>
        <w:t>документ</w:t>
      </w:r>
      <w:r w:rsidR="00477741">
        <w:rPr>
          <w:sz w:val="22"/>
        </w:rPr>
        <w:t>ов</w:t>
      </w:r>
      <w:r w:rsidRPr="002061F0">
        <w:rPr>
          <w:sz w:val="22"/>
        </w:rPr>
        <w:t xml:space="preserve"> размеща</w:t>
      </w:r>
      <w:r w:rsidR="00477741">
        <w:rPr>
          <w:sz w:val="22"/>
        </w:rPr>
        <w:t>ется</w:t>
      </w:r>
      <w:r w:rsidRPr="002061F0">
        <w:rPr>
          <w:sz w:val="22"/>
        </w:rPr>
        <w:t xml:space="preserve"> на сервере филиала в каталоге «Документы на проверке» по адресу: \\121-main\public\Документы по освидетельствованиям\Документы на проверке.</w:t>
      </w:r>
    </w:p>
    <w:p w14:paraId="33329F57" w14:textId="77777777" w:rsidR="00477741" w:rsidRPr="00477741" w:rsidRDefault="00477741" w:rsidP="002061F0">
      <w:pPr>
        <w:ind w:left="-993" w:firstLine="426"/>
        <w:rPr>
          <w:sz w:val="22"/>
        </w:rPr>
      </w:pPr>
      <w:r>
        <w:rPr>
          <w:sz w:val="22"/>
        </w:rPr>
        <w:t>Подготовленный</w:t>
      </w:r>
      <w:r w:rsidRPr="002061F0">
        <w:rPr>
          <w:sz w:val="22"/>
        </w:rPr>
        <w:t xml:space="preserve">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>
        <w:rPr>
          <w:sz w:val="22"/>
        </w:rPr>
        <w:t xml:space="preserve"> </w:t>
      </w:r>
      <w:r w:rsidRPr="002061F0">
        <w:rPr>
          <w:sz w:val="22"/>
        </w:rPr>
        <w:t>Лист регистрации проверки документов</w:t>
      </w:r>
      <w:r>
        <w:rPr>
          <w:sz w:val="22"/>
        </w:rPr>
        <w:t xml:space="preserve"> в редактируемом виде размещается с комплектом оформленных документов.</w:t>
      </w:r>
    </w:p>
    <w:p w14:paraId="3817A03A" w14:textId="77777777" w:rsidR="002061F0" w:rsidRDefault="002061F0">
      <w:pPr>
        <w:rPr>
          <w:u w:val="single"/>
        </w:rPr>
      </w:pPr>
    </w:p>
    <w:p w14:paraId="7D6A9FD1" w14:textId="77777777" w:rsidR="002061F0" w:rsidRDefault="002061F0">
      <w:pPr>
        <w:rPr>
          <w:u w:val="single"/>
        </w:rPr>
      </w:pPr>
    </w:p>
    <w:p w14:paraId="7E821174" w14:textId="77777777" w:rsidR="00CF0ABD" w:rsidRPr="00A74B1D" w:rsidRDefault="00A74B1D" w:rsidP="00CF0AB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П Этап. ПРОВЕРКА </w:t>
      </w:r>
      <w:r w:rsidR="00B20344" w:rsidRPr="00A74B1D">
        <w:rPr>
          <w:b/>
          <w:sz w:val="24"/>
          <w:u w:val="single"/>
        </w:rPr>
        <w:t>ДОКУМЕНТОВ</w:t>
      </w:r>
    </w:p>
    <w:p w14:paraId="5EE48B25" w14:textId="77777777" w:rsidR="00A74B1D" w:rsidRDefault="00A74B1D" w:rsidP="00CF0ABD">
      <w:pPr>
        <w:jc w:val="center"/>
        <w:rPr>
          <w:b/>
          <w:u w:val="single"/>
        </w:rPr>
      </w:pPr>
    </w:p>
    <w:p w14:paraId="00BAFBF6" w14:textId="77777777" w:rsidR="00B75AE4" w:rsidRDefault="00B75AE4" w:rsidP="002061F0">
      <w:pPr>
        <w:ind w:firstLine="426"/>
        <w:rPr>
          <w:b/>
          <w:sz w:val="18"/>
          <w:szCs w:val="18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3402"/>
        <w:gridCol w:w="3119"/>
      </w:tblGrid>
      <w:tr w:rsidR="00A74B1D" w:rsidRPr="00A74B1D" w14:paraId="3867D087" w14:textId="77777777" w:rsidTr="007F62E4">
        <w:trPr>
          <w:cantSplit/>
          <w:trHeight w:val="510"/>
        </w:trPr>
        <w:tc>
          <w:tcPr>
            <w:tcW w:w="2127" w:type="dxa"/>
            <w:vAlign w:val="center"/>
          </w:tcPr>
          <w:p w14:paraId="2060C6F7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</w:t>
            </w:r>
            <w:r w:rsidRPr="00A74B1D">
              <w:rPr>
                <w:b/>
                <w:sz w:val="22"/>
                <w:szCs w:val="22"/>
              </w:rPr>
              <w:t>олжность</w:t>
            </w:r>
          </w:p>
        </w:tc>
        <w:tc>
          <w:tcPr>
            <w:tcW w:w="1843" w:type="dxa"/>
            <w:vAlign w:val="center"/>
          </w:tcPr>
          <w:p w14:paraId="3BBDA6DB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</w:t>
            </w:r>
            <w:r w:rsidRPr="00A74B1D">
              <w:rPr>
                <w:b/>
                <w:sz w:val="22"/>
                <w:szCs w:val="22"/>
              </w:rPr>
              <w:t>пециализация</w:t>
            </w:r>
          </w:p>
        </w:tc>
        <w:tc>
          <w:tcPr>
            <w:tcW w:w="3402" w:type="dxa"/>
            <w:vAlign w:val="center"/>
          </w:tcPr>
          <w:p w14:paraId="75B6FC94" w14:textId="77777777" w:rsidR="00A74B1D" w:rsidRPr="00A74B1D" w:rsidRDefault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3119" w:type="dxa"/>
            <w:vAlign w:val="center"/>
          </w:tcPr>
          <w:p w14:paraId="0804BA32" w14:textId="77777777" w:rsidR="00A74B1D" w:rsidRPr="00A74B1D" w:rsidRDefault="00A74B1D" w:rsidP="00A74B1D">
            <w:pPr>
              <w:jc w:val="center"/>
              <w:rPr>
                <w:b/>
                <w:sz w:val="22"/>
                <w:szCs w:val="22"/>
              </w:rPr>
            </w:pPr>
            <w:r w:rsidRPr="00A74B1D">
              <w:rPr>
                <w:b/>
                <w:sz w:val="22"/>
              </w:rPr>
              <w:t xml:space="preserve">Дата </w:t>
            </w:r>
            <w:r>
              <w:rPr>
                <w:b/>
                <w:sz w:val="22"/>
              </w:rPr>
              <w:t>проверки</w:t>
            </w:r>
            <w:r w:rsidRPr="00A74B1D">
              <w:rPr>
                <w:b/>
                <w:sz w:val="22"/>
              </w:rPr>
              <w:t xml:space="preserve"> документов</w:t>
            </w:r>
          </w:p>
        </w:tc>
      </w:tr>
      <w:tr w:rsidR="00A74B1D" w:rsidRPr="00A74B1D" w14:paraId="0EBACFE9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01B7A603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Рук. </w:t>
            </w:r>
            <w:r w:rsidR="00A74B1D" w:rsidRPr="00A74B1D">
              <w:rPr>
                <w:sz w:val="22"/>
                <w:szCs w:val="22"/>
              </w:rPr>
              <w:t>участка</w:t>
            </w:r>
          </w:p>
        </w:tc>
        <w:tc>
          <w:tcPr>
            <w:tcW w:w="1843" w:type="dxa"/>
            <w:vAlign w:val="center"/>
          </w:tcPr>
          <w:p w14:paraId="7D6861D5" w14:textId="77777777" w:rsidR="00A74B1D" w:rsidRPr="00A74B1D" w:rsidRDefault="007F62E4" w:rsidP="007F62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3402" w:type="dxa"/>
            <w:vAlign w:val="center"/>
          </w:tcPr>
          <w:p w14:paraId="287E10AF" w14:textId="77777777" w:rsidR="00A74B1D" w:rsidRPr="00A74B1D" w:rsidRDefault="00946902" w:rsidP="00107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="00107652">
              <w:rPr>
                <w:sz w:val="22"/>
                <w:szCs w:val="22"/>
              </w:rPr>
              <w:t>азаков</w:t>
            </w:r>
            <w:r>
              <w:rPr>
                <w:sz w:val="22"/>
                <w:szCs w:val="22"/>
              </w:rPr>
              <w:t xml:space="preserve">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 </w:t>
            </w:r>
            <w:r w:rsidR="0010765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0752CE23" w14:textId="0067BBE1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EC1119A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2FC6E42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C2B831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корпус</w:t>
            </w:r>
          </w:p>
        </w:tc>
        <w:tc>
          <w:tcPr>
            <w:tcW w:w="3402" w:type="dxa"/>
            <w:vAlign w:val="center"/>
          </w:tcPr>
          <w:p w14:paraId="2C50B172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Фоменко Г. И.</w:t>
            </w:r>
          </w:p>
        </w:tc>
        <w:tc>
          <w:tcPr>
            <w:tcW w:w="3119" w:type="dxa"/>
            <w:vAlign w:val="center"/>
          </w:tcPr>
          <w:p w14:paraId="2EB41CC9" w14:textId="4211AE2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581B79B8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5FCD1ED4" w14:textId="77777777" w:rsidR="00A74B1D" w:rsidRPr="00EB4A2F" w:rsidRDefault="00FB7869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5B249BB5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механик</w:t>
            </w:r>
          </w:p>
        </w:tc>
        <w:tc>
          <w:tcPr>
            <w:tcW w:w="3402" w:type="dxa"/>
            <w:vAlign w:val="center"/>
          </w:tcPr>
          <w:p w14:paraId="26764FCA" w14:textId="77777777" w:rsidR="00A74B1D" w:rsidRPr="00A74B1D" w:rsidRDefault="00FB7869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Дубейковский</w:t>
            </w:r>
            <w:r w:rsidR="00951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="0095119F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В</w:t>
            </w:r>
            <w:r w:rsidR="0095119F">
              <w:rPr>
                <w:sz w:val="22"/>
                <w:szCs w:val="22"/>
              </w:rPr>
              <w:t xml:space="preserve">.</w:t>
            </w:r>
          </w:p>
        </w:tc>
        <w:tc>
          <w:tcPr>
            <w:tcW w:w="3119" w:type="dxa"/>
            <w:vAlign w:val="center"/>
          </w:tcPr>
          <w:p w14:paraId="23DFB47A" w14:textId="3F9D86B0" w:rsidR="00A74B1D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A74B1D" w:rsidRPr="00A74B1D" w14:paraId="4BEBE291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1197A09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 w:rsidR="007F62E4"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396B7E37" w14:textId="77777777" w:rsidR="00A74B1D" w:rsidRPr="00A74B1D" w:rsidRDefault="00A74B1D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BD5E0BD" w14:textId="77777777" w:rsidR="00A74B1D" w:rsidRPr="00A74B1D" w:rsidRDefault="0095119F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Шевяков С. В.</w:t>
            </w:r>
          </w:p>
        </w:tc>
        <w:tc>
          <w:tcPr>
            <w:tcW w:w="3119" w:type="dxa"/>
            <w:vAlign w:val="center"/>
          </w:tcPr>
          <w:p w14:paraId="071BADEC" w14:textId="5A665FBF" w:rsidR="00A74B1D" w:rsidRPr="001A787E" w:rsidRDefault="001A787E" w:rsidP="007F62E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  <w:tr w:rsidR="00D22FCE" w:rsidRPr="00A74B1D" w14:paraId="74BE8847" w14:textId="77777777" w:rsidTr="007F62E4">
        <w:trPr>
          <w:trHeight w:val="397"/>
        </w:trPr>
        <w:tc>
          <w:tcPr>
            <w:tcW w:w="2127" w:type="dxa"/>
            <w:vAlign w:val="center"/>
          </w:tcPr>
          <w:p w14:paraId="335FB87B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Гл.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4B1D">
              <w:rPr>
                <w:sz w:val="22"/>
                <w:szCs w:val="22"/>
              </w:rPr>
              <w:t>инж</w:t>
            </w:r>
            <w:proofErr w:type="spellEnd"/>
            <w:r w:rsidRPr="00A74B1D">
              <w:rPr>
                <w:sz w:val="22"/>
                <w:szCs w:val="22"/>
              </w:rPr>
              <w:t>.-инспектор</w:t>
            </w:r>
          </w:p>
        </w:tc>
        <w:tc>
          <w:tcPr>
            <w:tcW w:w="1843" w:type="dxa"/>
            <w:vAlign w:val="center"/>
          </w:tcPr>
          <w:p w14:paraId="7A351E6C" w14:textId="77777777" w:rsidR="00D22FCE" w:rsidRPr="00A74B1D" w:rsidRDefault="00D22FCE" w:rsidP="007F62E4">
            <w:pPr>
              <w:jc w:val="center"/>
              <w:rPr>
                <w:sz w:val="22"/>
                <w:szCs w:val="22"/>
              </w:rPr>
            </w:pPr>
            <w:r w:rsidRPr="00A74B1D">
              <w:rPr>
                <w:sz w:val="22"/>
                <w:szCs w:val="22"/>
              </w:rPr>
              <w:t>эл. радио</w:t>
            </w:r>
          </w:p>
        </w:tc>
        <w:tc>
          <w:tcPr>
            <w:tcW w:w="3402" w:type="dxa"/>
            <w:vAlign w:val="center"/>
          </w:tcPr>
          <w:p w14:paraId="62DD09F9" w14:textId="77777777" w:rsidR="00D22FCE" w:rsidRDefault="00D22FCE" w:rsidP="00F54E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Ильницкий А. И.</w:t>
            </w:r>
          </w:p>
        </w:tc>
        <w:tc>
          <w:tcPr>
            <w:tcW w:w="3119" w:type="dxa"/>
            <w:vAlign w:val="center"/>
          </w:tcPr>
          <w:p w14:paraId="54D46F4C" w14:textId="1E278B4F" w:rsidR="00D22FCE" w:rsidRPr="00A74B1D" w:rsidRDefault="001A787E" w:rsidP="007F62E4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--</w:t>
            </w:r>
          </w:p>
        </w:tc>
      </w:tr>
    </w:tbl>
    <w:p w14:paraId="4C7F0B8C" w14:textId="77777777" w:rsidR="001F2A96" w:rsidRDefault="001F2A96" w:rsidP="001F2A96"/>
    <w:p w14:paraId="40EAC829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При проверке документов проверяются документы в электронном виде и распечатанные, оформленные документы. Также выполняется проверка актуальности форм документ</w:t>
      </w:r>
      <w:r w:rsidR="00E9385E">
        <w:rPr>
          <w:sz w:val="22"/>
        </w:rPr>
        <w:t>ов</w:t>
      </w:r>
      <w:r w:rsidRPr="002061F0">
        <w:rPr>
          <w:sz w:val="22"/>
        </w:rPr>
        <w:t>.</w:t>
      </w:r>
    </w:p>
    <w:p w14:paraId="0A0D9F9E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>Проверяются все документы в соответствии с Перечнем оформленных документов ф.</w:t>
      </w:r>
      <w:r w:rsidR="00477741">
        <w:rPr>
          <w:sz w:val="22"/>
        </w:rPr>
        <w:t xml:space="preserve"> </w:t>
      </w:r>
      <w:proofErr w:type="gramStart"/>
      <w:r w:rsidRPr="002061F0">
        <w:rPr>
          <w:sz w:val="22"/>
        </w:rPr>
        <w:t>6.4.7-1</w:t>
      </w:r>
      <w:proofErr w:type="gramEnd"/>
      <w:r w:rsidRPr="002061F0">
        <w:rPr>
          <w:sz w:val="22"/>
        </w:rPr>
        <w:t>, который является неотъемлемой частью настоящего Листа регистрации проверки документов.</w:t>
      </w:r>
    </w:p>
    <w:p w14:paraId="47B13841" w14:textId="77777777" w:rsidR="002061F0" w:rsidRPr="002061F0" w:rsidRDefault="002061F0" w:rsidP="002061F0">
      <w:pPr>
        <w:ind w:left="-993" w:firstLine="426"/>
        <w:jc w:val="both"/>
        <w:rPr>
          <w:sz w:val="22"/>
        </w:rPr>
      </w:pPr>
      <w:r w:rsidRPr="002061F0">
        <w:rPr>
          <w:sz w:val="22"/>
        </w:rPr>
        <w:t xml:space="preserve">При наличии замечаний проверяющим создается документ с использование программы </w:t>
      </w:r>
      <w:r w:rsidRPr="002061F0">
        <w:rPr>
          <w:sz w:val="22"/>
          <w:lang w:val="en-US"/>
        </w:rPr>
        <w:t>MS</w:t>
      </w:r>
      <w:r w:rsidRPr="002061F0">
        <w:rPr>
          <w:sz w:val="22"/>
        </w:rPr>
        <w:t xml:space="preserve"> </w:t>
      </w:r>
      <w:r w:rsidRPr="002061F0">
        <w:rPr>
          <w:sz w:val="22"/>
          <w:lang w:val="en-US"/>
        </w:rPr>
        <w:t>Word</w:t>
      </w:r>
      <w:r w:rsidRPr="002061F0">
        <w:rPr>
          <w:sz w:val="22"/>
        </w:rPr>
        <w:t xml:space="preserve">, в котором фиксируются замечания. Далее документ переводится в </w:t>
      </w:r>
      <w:proofErr w:type="spellStart"/>
      <w:r w:rsidRPr="002061F0">
        <w:rPr>
          <w:sz w:val="22"/>
        </w:rPr>
        <w:t>н</w:t>
      </w:r>
      <w:r w:rsidR="00477741">
        <w:rPr>
          <w:sz w:val="22"/>
        </w:rPr>
        <w:t>е</w:t>
      </w:r>
      <w:r w:rsidRPr="002061F0">
        <w:rPr>
          <w:sz w:val="22"/>
        </w:rPr>
        <w:t>редактируемый</w:t>
      </w:r>
      <w:proofErr w:type="spellEnd"/>
      <w:r w:rsidRPr="002061F0">
        <w:rPr>
          <w:sz w:val="22"/>
        </w:rPr>
        <w:t xml:space="preserve"> вид и </w:t>
      </w:r>
      <w:r w:rsidR="00477741">
        <w:rPr>
          <w:sz w:val="22"/>
        </w:rPr>
        <w:t>подписывается</w:t>
      </w:r>
      <w:r w:rsidRPr="002061F0">
        <w:rPr>
          <w:sz w:val="22"/>
        </w:rPr>
        <w:t xml:space="preserve"> ЭЦП</w:t>
      </w:r>
      <w:r>
        <w:rPr>
          <w:sz w:val="22"/>
        </w:rPr>
        <w:t xml:space="preserve"> («Автор»)</w:t>
      </w:r>
      <w:r w:rsidRPr="002061F0">
        <w:rPr>
          <w:sz w:val="22"/>
        </w:rPr>
        <w:t>.</w:t>
      </w:r>
    </w:p>
    <w:p w14:paraId="74C7F6DE" w14:textId="77777777" w:rsidR="002061F0" w:rsidRDefault="002061F0" w:rsidP="001F2A96"/>
    <w:p w14:paraId="36569A03" w14:textId="77777777" w:rsidR="002061F0" w:rsidRDefault="002061F0" w:rsidP="001F2A96"/>
    <w:p w14:paraId="335F2634" w14:textId="77777777" w:rsidR="002061F0" w:rsidRPr="007E0AE6" w:rsidRDefault="002061F0" w:rsidP="002061F0">
      <w:pPr>
        <w:ind w:left="-993"/>
        <w:rPr>
          <w:sz w:val="22"/>
          <w:szCs w:val="22"/>
        </w:rPr>
      </w:pPr>
      <w:r w:rsidRPr="007E0AE6">
        <w:rPr>
          <w:sz w:val="22"/>
          <w:szCs w:val="22"/>
        </w:rPr>
        <w:t>Оформленный Лист регистрации проверки документов</w:t>
      </w:r>
      <w:r w:rsidR="007E0AE6" w:rsidRPr="007E0AE6">
        <w:rPr>
          <w:sz w:val="22"/>
          <w:szCs w:val="22"/>
        </w:rPr>
        <w:t xml:space="preserve"> должен быть</w:t>
      </w:r>
      <w:r w:rsidR="007E0AE6">
        <w:rPr>
          <w:sz w:val="22"/>
          <w:szCs w:val="22"/>
        </w:rPr>
        <w:t xml:space="preserve"> </w:t>
      </w:r>
      <w:r w:rsidR="00477741" w:rsidRPr="002061F0">
        <w:rPr>
          <w:sz w:val="22"/>
        </w:rPr>
        <w:t>перевед</w:t>
      </w:r>
      <w:r w:rsidR="00477741">
        <w:rPr>
          <w:sz w:val="22"/>
        </w:rPr>
        <w:t>ен</w:t>
      </w:r>
      <w:r w:rsidR="00477741" w:rsidRPr="002061F0">
        <w:rPr>
          <w:sz w:val="22"/>
        </w:rPr>
        <w:t xml:space="preserve"> в </w:t>
      </w:r>
      <w:proofErr w:type="spellStart"/>
      <w:r w:rsidR="00477741" w:rsidRPr="002061F0">
        <w:rPr>
          <w:sz w:val="22"/>
        </w:rPr>
        <w:t>н</w:t>
      </w:r>
      <w:r w:rsidR="00477741">
        <w:rPr>
          <w:sz w:val="22"/>
        </w:rPr>
        <w:t>е</w:t>
      </w:r>
      <w:r w:rsidR="00477741" w:rsidRPr="002061F0">
        <w:rPr>
          <w:sz w:val="22"/>
        </w:rPr>
        <w:t>редактируемый</w:t>
      </w:r>
      <w:proofErr w:type="spellEnd"/>
      <w:r w:rsidR="00477741" w:rsidRPr="002061F0">
        <w:rPr>
          <w:sz w:val="22"/>
        </w:rPr>
        <w:t xml:space="preserve"> вид и </w:t>
      </w:r>
      <w:r w:rsidR="007E0AE6">
        <w:rPr>
          <w:sz w:val="22"/>
          <w:szCs w:val="22"/>
        </w:rPr>
        <w:t>подписан ЭЦП («Автор») всеми участниками процесса</w:t>
      </w:r>
      <w:r w:rsidR="00477741">
        <w:rPr>
          <w:sz w:val="22"/>
          <w:szCs w:val="22"/>
        </w:rPr>
        <w:t>, выполняющими проверку</w:t>
      </w:r>
      <w:r w:rsidR="007E0AE6">
        <w:rPr>
          <w:sz w:val="22"/>
          <w:szCs w:val="22"/>
        </w:rPr>
        <w:t>.</w:t>
      </w:r>
    </w:p>
    <w:sectPr w:rsidR="002061F0" w:rsidRPr="007E0AE6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C4AEE"/>
    <w:rsid w:val="00107652"/>
    <w:rsid w:val="001475A3"/>
    <w:rsid w:val="001A787E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12</cp:revision>
  <cp:lastPrinted>2020-12-09T12:00:00Z</cp:lastPrinted>
  <dcterms:created xsi:type="dcterms:W3CDTF">2024-05-27T19:26:00Z</dcterms:created>
  <dcterms:modified xsi:type="dcterms:W3CDTF">2024-05-27T21:52:00Z</dcterms:modified>
  <dc:identifier/>
  <dc:language/>
</cp:coreProperties>
</file>