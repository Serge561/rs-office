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"СИНЕГОРСК"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021026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22.07.2004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04.05.2024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 xml:space="preserve"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1122334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 xml:space="preserve">07.03.2024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9611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 xml:space="preserve">5400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785466DD" w14:textId="77777777" w:rsidR="00B20344" w:rsidRPr="00A74B1D" w:rsidRDefault="00B20344" w:rsidP="00F54E96">
            <w:pPr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66E029EA" w14:textId="77777777" w:rsidR="00B20344" w:rsidRPr="00A74B1D" w:rsidRDefault="00B20344" w:rsidP="00F54E96">
            <w:pPr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>радио</w:t>
            </w:r>
          </w:p>
        </w:tc>
        <w:tc>
          <w:tcPr>
            <w:tcW w:w="3402" w:type="dxa"/>
            <w:vAlign w:val="center"/>
          </w:tcPr>
          <w:p w14:paraId="6745E132" w14:textId="77777777" w:rsidR="00B20344" w:rsidRPr="00A74B1D" w:rsidRDefault="00B20344" w:rsidP="00F54E96">
            <w:pPr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r w:rsidRPr="00A74B1D">
              <w:rPr>
                <w:sz w:val="22"/>
                <w:szCs w:val="22"/>
              </w:rPr>
              <w:t>инж.-инспектор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r w:rsidRPr="00A74B1D">
              <w:rPr>
                <w:sz w:val="22"/>
                <w:szCs w:val="22"/>
              </w:rPr>
              <w:t>инж.-инспектор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r w:rsidRPr="00A74B1D">
              <w:rPr>
                <w:sz w:val="22"/>
                <w:szCs w:val="22"/>
              </w:rPr>
              <w:t>инж.-инспектор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r w:rsidRPr="00A74B1D">
              <w:rPr>
                <w:sz w:val="22"/>
                <w:szCs w:val="22"/>
              </w:rPr>
              <w:t>инж.-инспектор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lang w:val="en-US"/>
              </w:rPr>
              <w:t xml:space="preserve">04.05.2024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r w:rsidRPr="002061F0">
        <w:rPr>
          <w:sz w:val="22"/>
        </w:rPr>
        <w:t>6.4.7-1,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>, в котором фиксируются замечания. Далее документ переводится в н</w:t>
      </w:r>
      <w:r w:rsidR="00477741">
        <w:rPr>
          <w:sz w:val="22"/>
        </w:rPr>
        <w:t>е</w:t>
      </w:r>
      <w:r w:rsidRPr="002061F0">
        <w:rPr>
          <w:sz w:val="22"/>
        </w:rPr>
        <w:t xml:space="preserve">редактируемый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н</w:t>
      </w:r>
      <w:r w:rsidR="00477741">
        <w:rPr>
          <w:sz w:val="22"/>
        </w:rPr>
        <w:t>е</w:t>
      </w:r>
      <w:r w:rsidR="00477741" w:rsidRPr="002061F0">
        <w:rPr>
          <w:sz w:val="22"/>
        </w:rPr>
        <w:t xml:space="preserve">редактируемый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11</cp:revision>
  <cp:lastPrinted>2020-12-09T12:00:00Z</cp:lastPrinted>
  <dcterms:created xsi:type="dcterms:W3CDTF">2024-05-27T19:26:00Z</dcterms:created>
  <dcterms:modified xsi:type="dcterms:W3CDTF">2024-05-27T20:30:00Z</dcterms:modified>
  <dc:identifier/>
  <dc:language/>
</cp:coreProperties>
</file>