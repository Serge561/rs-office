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4"/>
        <w:gridCol w:w="625"/>
        <w:gridCol w:w="327"/>
        <w:gridCol w:w="633"/>
        <w:gridCol w:w="293"/>
        <w:gridCol w:w="146"/>
        <w:gridCol w:w="1781"/>
        <w:gridCol w:w="883"/>
        <w:gridCol w:w="203"/>
        <w:gridCol w:w="901"/>
        <w:gridCol w:w="58"/>
        <w:gridCol w:w="336"/>
        <w:gridCol w:w="440"/>
        <w:gridCol w:w="277"/>
        <w:gridCol w:w="52"/>
        <w:gridCol w:w="264"/>
        <w:gridCol w:w="324"/>
        <w:gridCol w:w="944"/>
        <w:gridCol w:w="340"/>
        <w:gridCol w:w="356"/>
        <w:gridCol w:w="427"/>
        <w:gridCol w:w="301"/>
      </w:tblGrid>
      <w:tr w:rsidR="00365C1A" w:rsidRPr="00676CA0" w14:paraId="3F658074" w14:textId="77777777" w:rsidTr="00E074C5">
        <w:tc>
          <w:tcPr>
            <w:tcW w:w="3575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91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985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1234568</w:t>
            </w:r>
          </w:p>
        </w:tc>
        <w:tc>
          <w:tcPr>
            <w:tcW w:w="149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E074C5">
        <w:tc>
          <w:tcPr>
            <w:tcW w:w="2020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008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09</w:t>
            </w:r>
          </w:p>
        </w:tc>
        <w:tc>
          <w:tcPr>
            <w:tcW w:w="164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23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февраля</w:t>
            </w:r>
          </w:p>
        </w:tc>
        <w:tc>
          <w:tcPr>
            <w:tcW w:w="176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</w:t>
            </w:r>
          </w:p>
        </w:tc>
        <w:tc>
          <w:tcPr>
            <w:tcW w:w="149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E074C5">
        <w:tc>
          <w:tcPr>
            <w:tcW w:w="2020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8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72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357803">
        <w:tc>
          <w:tcPr>
            <w:tcW w:w="454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46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76CA0" w14:paraId="4DD606CE" w14:textId="77777777" w:rsidTr="00357803">
        <w:tc>
          <w:tcPr>
            <w:tcW w:w="454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46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D207A">
        <w:tc>
          <w:tcPr>
            <w:tcW w:w="454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76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671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D207A">
        <w:tc>
          <w:tcPr>
            <w:tcW w:w="454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76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71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357803">
        <w:tc>
          <w:tcPr>
            <w:tcW w:w="616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84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Устава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E074C5">
        <w:tc>
          <w:tcPr>
            <w:tcW w:w="146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4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2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Одобрение технологического процесса сварки - 1 шт.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Светлый, Калининградская область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09.02.2024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5440AB4E" w14:textId="135A70E9" w:rsidR="00A622A4" w:rsidRPr="00A622A4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__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 xml:space="preserve">RUB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 </w:t>
            </w:r>
            <w:r w:rsidR="007101F5"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E074C5">
        <w:tc>
          <w:tcPr>
            <w:tcW w:w="2555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45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E074C5">
        <w:tc>
          <w:tcPr>
            <w:tcW w:w="2555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Дворцовая набережная, 8, Санкт-Петербург 191186</w:t>
            </w:r>
          </w:p>
        </w:tc>
        <w:tc>
          <w:tcPr>
            <w:tcW w:w="2445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ул. Карла Маркса, д. 19, Мурманск, Мурманская область 193025</w:t>
            </w:r>
          </w:p>
        </w:tc>
      </w:tr>
      <w:tr w:rsidR="000E0E65" w:rsidRPr="005B0A92" w14:paraId="57DC78A4" w14:textId="77777777" w:rsidTr="00E773D6">
        <w:tc>
          <w:tcPr>
            <w:tcW w:w="2454" w:type="pct"/>
            <w:gridSpan w:val="8"/>
            <w:vMerge w:val="restart"/>
          </w:tcPr>
          <w:p w14:paraId="3D0EE07A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1" w:type="pct"/>
          </w:tcPr>
          <w:p w14:paraId="7EC66EAD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vMerge w:val="restart"/>
          </w:tcPr>
          <w:p w14:paraId="1D90D232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E0E65" w:rsidRPr="005B0A92" w14:paraId="2E7294D4" w14:textId="77777777" w:rsidTr="00E773D6">
        <w:tc>
          <w:tcPr>
            <w:tcW w:w="2454" w:type="pct"/>
            <w:gridSpan w:val="8"/>
            <w:vMerge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1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vMerge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E074C5">
        <w:tc>
          <w:tcPr>
            <w:tcW w:w="2555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445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ул. Карла Маркса, д. 19, Мурманск, Мурманская область 193025</w:t>
            </w:r>
          </w:p>
        </w:tc>
      </w:tr>
      <w:tr w:rsidR="000E0E65" w:rsidRPr="005B0A92" w14:paraId="3815150F" w14:textId="77777777" w:rsidTr="008C05B8">
        <w:tc>
          <w:tcPr>
            <w:tcW w:w="2555" w:type="pct"/>
            <w:gridSpan w:val="9"/>
          </w:tcPr>
          <w:p w14:paraId="4189DE86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612A8AA0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0E65" w:rsidRPr="005B0A92" w14:paraId="760A0592" w14:textId="77777777" w:rsidTr="008C05B8">
        <w:tc>
          <w:tcPr>
            <w:tcW w:w="2555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pct"/>
            <w:gridSpan w:val="13"/>
            <w:vMerge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357803">
        <w:tc>
          <w:tcPr>
            <w:tcW w:w="454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2000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7803052947</w:t>
            </w:r>
          </w:p>
        </w:tc>
        <w:tc>
          <w:tcPr>
            <w:tcW w:w="101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5199000024</w:t>
            </w:r>
          </w:p>
        </w:tc>
      </w:tr>
      <w:tr w:rsidR="00D12954" w:rsidRPr="005B0A92" w14:paraId="080564B8" w14:textId="77777777" w:rsidTr="00357803">
        <w:tc>
          <w:tcPr>
            <w:tcW w:w="454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390602001</w:t>
            </w:r>
          </w:p>
        </w:tc>
        <w:tc>
          <w:tcPr>
            <w:tcW w:w="101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519001001</w:t>
            </w:r>
          </w:p>
        </w:tc>
      </w:tr>
      <w:tr w:rsidR="00D12954" w:rsidRPr="005B0A92" w14:paraId="138A01E9" w14:textId="77777777" w:rsidTr="00357803">
        <w:tc>
          <w:tcPr>
            <w:tcW w:w="454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1027809210330</w:t>
            </w:r>
          </w:p>
        </w:tc>
        <w:tc>
          <w:tcPr>
            <w:tcW w:w="101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1035100184811</w:t>
            </w:r>
          </w:p>
        </w:tc>
      </w:tr>
      <w:tr w:rsidR="00D12954" w:rsidRPr="005B0A92" w14:paraId="026BB406" w14:textId="77777777" w:rsidTr="00357803">
        <w:tc>
          <w:tcPr>
            <w:tcW w:w="454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101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357803">
        <w:tc>
          <w:tcPr>
            <w:tcW w:w="454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+74012505206</w:t>
            </w:r>
          </w:p>
        </w:tc>
        <w:tc>
          <w:tcPr>
            <w:tcW w:w="101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+74959885807</w:t>
            </w:r>
          </w:p>
        </w:tc>
      </w:tr>
      <w:tr w:rsidR="00D12954" w:rsidRPr="005B0A92" w14:paraId="61360C1D" w14:textId="77777777" w:rsidTr="00357803">
        <w:tc>
          <w:tcPr>
            <w:tcW w:w="454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kaliningrad@rs-class.org</w:t>
            </w:r>
          </w:p>
        </w:tc>
        <w:tc>
          <w:tcPr>
            <w:tcW w:w="101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amige@rusgeology.ru</w:t>
            </w:r>
          </w:p>
        </w:tc>
      </w:tr>
      <w:tr w:rsidR="007C5B24" w:rsidRPr="005B0A92" w14:paraId="5128AE28" w14:textId="77777777" w:rsidTr="00E074C5">
        <w:tc>
          <w:tcPr>
            <w:tcW w:w="2555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45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р/с 301018101000000000634, калининградский филиал ПАО АКБ «Связь-Банк», Калининград, БИК 042748898 к/с 30101810700000000898</w:t>
            </w:r>
          </w:p>
        </w:tc>
      </w:tr>
      <w:tr w:rsidR="007C5B24" w:rsidRPr="005B0A92" w14:paraId="1EFFE262" w14:textId="77777777" w:rsidTr="00E074C5">
        <w:tc>
          <w:tcPr>
            <w:tcW w:w="2555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781B29B5" w14:textId="77777777" w:rsidTr="00357803">
        <w:tc>
          <w:tcPr>
            <w:tcW w:w="2555" w:type="pct"/>
            <w:gridSpan w:val="9"/>
          </w:tcPr>
          <w:p w14:paraId="0C04CEB1" w14:textId="77777777" w:rsidR="002F6CAE" w:rsidRPr="005B0A92" w:rsidRDefault="002F6CA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2F7A0B95" w14:textId="77777777" w:rsidR="002F6CAE" w:rsidRPr="005B0A92" w:rsidRDefault="002F6CA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357803">
        <w:tc>
          <w:tcPr>
            <w:tcW w:w="2454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101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357803">
        <w:tc>
          <w:tcPr>
            <w:tcW w:w="2555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45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357803">
        <w:trPr>
          <w:trHeight w:val="397"/>
        </w:trPr>
        <w:tc>
          <w:tcPr>
            <w:tcW w:w="2454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директор филиала</w:t>
            </w:r>
          </w:p>
        </w:tc>
        <w:tc>
          <w:tcPr>
            <w:tcW w:w="101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45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357803">
        <w:tc>
          <w:tcPr>
            <w:tcW w:w="2454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101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45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357803">
        <w:trPr>
          <w:trHeight w:val="397"/>
        </w:trPr>
        <w:tc>
          <w:tcPr>
            <w:tcW w:w="114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9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Доверенности № 123/01 от 09.01.2024</w:t>
            </w:r>
          </w:p>
        </w:tc>
        <w:tc>
          <w:tcPr>
            <w:tcW w:w="2445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357803">
        <w:trPr>
          <w:trHeight w:val="112"/>
        </w:trPr>
        <w:tc>
          <w:tcPr>
            <w:tcW w:w="114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9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357803">
        <w:tc>
          <w:tcPr>
            <w:tcW w:w="928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1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В. Г. Кемоклидзе</w:t>
            </w:r>
          </w:p>
        </w:tc>
        <w:tc>
          <w:tcPr>
            <w:tcW w:w="101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О. Ю. Котлярчук</w:t>
            </w:r>
          </w:p>
        </w:tc>
      </w:tr>
      <w:tr w:rsidR="002832D7" w:rsidRPr="00676CA0" w14:paraId="3F34D4F5" w14:textId="77777777" w:rsidTr="00357803">
        <w:tc>
          <w:tcPr>
            <w:tcW w:w="928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5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81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101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93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8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294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E074C5">
        <w:tc>
          <w:tcPr>
            <w:tcW w:w="2555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45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F71CE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B20BC" w14:textId="77777777" w:rsidR="00F71CE8" w:rsidRDefault="00F71CE8" w:rsidP="00E03706">
      <w:pPr>
        <w:spacing w:after="0" w:line="240" w:lineRule="auto"/>
      </w:pPr>
      <w:r>
        <w:separator/>
      </w:r>
    </w:p>
  </w:endnote>
  <w:endnote w:type="continuationSeparator" w:id="0">
    <w:p w14:paraId="4DEF871C" w14:textId="77777777" w:rsidR="00F71CE8" w:rsidRDefault="00F71CE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C99EA" w14:textId="77777777" w:rsidR="00F71CE8" w:rsidRDefault="00F71CE8" w:rsidP="00E03706">
      <w:pPr>
        <w:spacing w:after="0" w:line="240" w:lineRule="auto"/>
      </w:pPr>
      <w:r>
        <w:separator/>
      </w:r>
    </w:p>
  </w:footnote>
  <w:footnote w:type="continuationSeparator" w:id="0">
    <w:p w14:paraId="137163AB" w14:textId="77777777" w:rsidR="00F71CE8" w:rsidRDefault="00F71CE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430_1_2_weld.docx</Template>
  <TotalTime>29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23</cp:revision>
  <cp:lastPrinted>2016-04-20T07:31:00Z</cp:lastPrinted>
  <dcterms:created xsi:type="dcterms:W3CDTF">2024-05-01T19:56:00Z</dcterms:created>
  <dcterms:modified xsi:type="dcterms:W3CDTF">2024-05-01T20:25:00Z</dcterms:modified>
  <dc:identifier/>
  <dc:language/>
</cp:coreProperties>
</file>