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AFBF6" w14:textId="77777777" w:rsidR="00B75AE4" w:rsidRDefault="00B75AE4" w:rsidP="000547E0">
      <w:pPr>
        <w:rPr>
          <w:lang w:val="en-US"/>
        </w:rPr>
      </w:pPr>
    </w:p>
    <w:p w14:paraId="67CD880D" w14:textId="77777777" w:rsidR="000547E0" w:rsidRDefault="000547E0" w:rsidP="000547E0">
      <w:pPr>
        <w:rPr>
          <w:lang w:val="en-US"/>
        </w:rPr>
      </w:pPr>
    </w:p>
    <w:p w14:paraId="59A05251" w14:textId="77777777" w:rsidR="000547E0" w:rsidRDefault="000547E0" w:rsidP="000547E0">
      <w:pPr>
        <w:rPr>
          <w:lang w:val="en-US"/>
        </w:rPr>
      </w:pPr>
    </w:p>
    <w:p w14:paraId="14091786" w14:textId="77777777" w:rsidR="000547E0" w:rsidRDefault="000547E0" w:rsidP="000547E0">
      <w:pPr>
        <w:rPr>
          <w:lang w:val="en-US"/>
        </w:rPr>
      </w:pPr>
    </w:p>
    <w:p w14:paraId="6CD81210" w14:textId="77777777" w:rsidR="000547E0" w:rsidRDefault="000547E0" w:rsidP="000547E0">
      <w:pPr>
        <w:rPr>
          <w:lang w:val="en-US"/>
        </w:rPr>
      </w:pPr>
    </w:p>
    <w:p w14:paraId="21CADA6D" w14:textId="77777777" w:rsidR="000547E0" w:rsidRDefault="000547E0" w:rsidP="000547E0">
      <w:pPr>
        <w:rPr>
          <w:lang w:val="en-US"/>
        </w:rPr>
      </w:pPr>
    </w:p>
    <w:p w14:paraId="382E56C9" w14:textId="77777777" w:rsidR="000547E0" w:rsidRDefault="000547E0" w:rsidP="000547E0">
      <w:pPr>
        <w:rPr>
          <w:lang w:val="en-US"/>
        </w:rPr>
      </w:pPr>
    </w:p>
    <w:p w14:paraId="57036163" w14:textId="77777777" w:rsidR="000547E0" w:rsidRDefault="000547E0" w:rsidP="000547E0">
      <w:pPr>
        <w:rPr>
          <w:lang w:val="en-US"/>
        </w:rPr>
      </w:pPr>
    </w:p>
    <w:p w14:paraId="3E8137A1" w14:textId="77777777" w:rsidR="000547E0" w:rsidRDefault="000547E0" w:rsidP="000547E0">
      <w:pPr>
        <w:rPr>
          <w:lang w:val="en-US"/>
        </w:rPr>
      </w:pPr>
    </w:p>
    <w:p w14:paraId="7800DA2F" w14:textId="77777777" w:rsidR="000547E0" w:rsidRDefault="000547E0" w:rsidP="000547E0">
      <w:pPr>
        <w:rPr>
          <w:lang w:val="en-US"/>
        </w:rPr>
      </w:pPr>
    </w:p>
    <w:p w14:paraId="67ECBD93" w14:textId="77777777" w:rsidR="000547E0" w:rsidRDefault="000547E0" w:rsidP="000547E0">
      <w:pPr>
        <w:rPr>
          <w:lang w:val="en-US"/>
        </w:rPr>
      </w:pPr>
    </w:p>
    <w:p w14:paraId="0D091F38" w14:textId="77777777" w:rsidR="000547E0" w:rsidRDefault="000547E0" w:rsidP="000547E0">
      <w:pPr>
        <w:rPr>
          <w:lang w:val="en-US"/>
        </w:rPr>
      </w:pPr>
    </w:p>
    <w:p w14:paraId="2A6BFFF0" w14:textId="77777777" w:rsidR="000547E0" w:rsidRDefault="000547E0" w:rsidP="000547E0">
      <w:pPr>
        <w:rPr>
          <w:lang w:val="en-US"/>
        </w:rPr>
      </w:pPr>
    </w:p>
    <w:p w14:paraId="0272B999" w14:textId="77777777" w:rsidR="000547E0" w:rsidRDefault="000547E0" w:rsidP="000547E0">
      <w:pPr>
        <w:rPr>
          <w:lang w:val="en-US"/>
        </w:rPr>
      </w:pPr>
    </w:p>
    <w:p w14:paraId="67B291FF" w14:textId="77777777" w:rsidR="000547E0" w:rsidRDefault="000547E0" w:rsidP="000547E0">
      <w:pPr>
        <w:rPr>
          <w:lang w:val="en-US"/>
        </w:rPr>
      </w:pPr>
    </w:p>
    <w:p w14:paraId="015C0ACD" w14:textId="77777777" w:rsidR="000547E0" w:rsidRDefault="000547E0" w:rsidP="000547E0">
      <w:pPr>
        <w:rPr>
          <w:lang w:val="en-US"/>
        </w:rPr>
      </w:pPr>
    </w:p>
    <w:p w14:paraId="65C41D5B" w14:textId="77777777" w:rsidR="000547E0" w:rsidRDefault="000547E0" w:rsidP="000547E0">
      <w:pPr>
        <w:rPr>
          <w:lang w:val="en-US"/>
        </w:rPr>
      </w:pPr>
    </w:p>
    <w:p w14:paraId="3726C861" w14:textId="77777777" w:rsidR="000547E0" w:rsidRDefault="000547E0" w:rsidP="000547E0">
      <w:pPr>
        <w:rPr>
          <w:lang w:val="en-US"/>
        </w:rPr>
      </w:pPr>
    </w:p>
    <w:p w14:paraId="2CC14513" w14:textId="77777777" w:rsidR="000547E0" w:rsidRDefault="000547E0" w:rsidP="000547E0">
      <w:pPr>
        <w:rPr>
          <w:lang w:val="en-US"/>
        </w:rPr>
      </w:pPr>
    </w:p>
    <w:p w14:paraId="12C56407" w14:textId="3D4F3BB0" w:rsidR="000547E0" w:rsidRDefault="000547E0" w:rsidP="000547E0">
      <w:pPr>
        <w:jc w:val="center"/>
        <w:rPr>
          <w:sz w:val="44"/>
          <w:szCs w:val="44"/>
        </w:rPr>
      </w:pPr>
      <w:r>
        <w:rPr>
          <w:sz w:val="44"/>
          <w:szCs w:val="44"/>
        </w:rPr>
        <w:t>Код освидетельствования не введён или</w:t>
      </w:r>
    </w:p>
    <w:p w14:paraId="6ECD6CAF" w14:textId="57489E63" w:rsidR="000547E0" w:rsidRPr="000547E0" w:rsidRDefault="000547E0" w:rsidP="000547E0">
      <w:pPr>
        <w:jc w:val="center"/>
        <w:rPr>
          <w:sz w:val="44"/>
          <w:szCs w:val="44"/>
        </w:rPr>
      </w:pPr>
      <w:r>
        <w:rPr>
          <w:sz w:val="44"/>
          <w:szCs w:val="44"/>
        </w:rPr>
        <w:t>находится в разработке</w:t>
      </w:r>
      <w:r w:rsidR="001C097A">
        <w:rPr>
          <w:sz w:val="44"/>
          <w:szCs w:val="44"/>
        </w:rPr>
        <w:t>.</w:t>
      </w:r>
    </w:p>
    <w:sectPr w:rsidR="000547E0" w:rsidRPr="000547E0" w:rsidSect="007E0AE6">
      <w:pgSz w:w="11906" w:h="16838"/>
      <w:pgMar w:top="709" w:right="849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02C39"/>
    <w:multiLevelType w:val="hybridMultilevel"/>
    <w:tmpl w:val="2A601CF0"/>
    <w:lvl w:ilvl="0" w:tplc="873A3F84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6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0B"/>
    <w:rsid w:val="000415F2"/>
    <w:rsid w:val="000547E0"/>
    <w:rsid w:val="000C4AEE"/>
    <w:rsid w:val="00107652"/>
    <w:rsid w:val="00125E6C"/>
    <w:rsid w:val="001475A3"/>
    <w:rsid w:val="001A787E"/>
    <w:rsid w:val="001C097A"/>
    <w:rsid w:val="001F2A96"/>
    <w:rsid w:val="002061F0"/>
    <w:rsid w:val="00210841"/>
    <w:rsid w:val="00280DDE"/>
    <w:rsid w:val="00285875"/>
    <w:rsid w:val="00373D0F"/>
    <w:rsid w:val="003929EA"/>
    <w:rsid w:val="00437CFF"/>
    <w:rsid w:val="00477741"/>
    <w:rsid w:val="00495814"/>
    <w:rsid w:val="005078FC"/>
    <w:rsid w:val="00525B4A"/>
    <w:rsid w:val="005D090B"/>
    <w:rsid w:val="006E6AD0"/>
    <w:rsid w:val="00731D0A"/>
    <w:rsid w:val="007E0AE6"/>
    <w:rsid w:val="007F62E4"/>
    <w:rsid w:val="00810CC2"/>
    <w:rsid w:val="00821F1A"/>
    <w:rsid w:val="00940E8E"/>
    <w:rsid w:val="00946902"/>
    <w:rsid w:val="0095119F"/>
    <w:rsid w:val="009907E5"/>
    <w:rsid w:val="009947A0"/>
    <w:rsid w:val="00A02D28"/>
    <w:rsid w:val="00A62C63"/>
    <w:rsid w:val="00A74B1D"/>
    <w:rsid w:val="00AB29A0"/>
    <w:rsid w:val="00AF214E"/>
    <w:rsid w:val="00B20344"/>
    <w:rsid w:val="00B52A6D"/>
    <w:rsid w:val="00B75AE4"/>
    <w:rsid w:val="00BB2F1D"/>
    <w:rsid w:val="00C63A8F"/>
    <w:rsid w:val="00C82F93"/>
    <w:rsid w:val="00CE785B"/>
    <w:rsid w:val="00CF0ABD"/>
    <w:rsid w:val="00D2092E"/>
    <w:rsid w:val="00D22FCE"/>
    <w:rsid w:val="00D41130"/>
    <w:rsid w:val="00D92891"/>
    <w:rsid w:val="00DB4B40"/>
    <w:rsid w:val="00E3493F"/>
    <w:rsid w:val="00E719F4"/>
    <w:rsid w:val="00E85099"/>
    <w:rsid w:val="00E9385E"/>
    <w:rsid w:val="00EB4A2F"/>
    <w:rsid w:val="00EF432A"/>
    <w:rsid w:val="00F54E96"/>
    <w:rsid w:val="00F925B0"/>
    <w:rsid w:val="00F95665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E0357"/>
  <w15:docId w15:val="{3CBD7F75-C48D-4392-BCE8-AD4907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F0A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F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OneDrive\&#1056;&#1072;&#1073;&#1086;&#1095;&#1080;&#1081;%20&#1089;&#1090;&#1086;&#1083;\&#1051;&#1080;&#1089;&#1090;%20&#1088;&#1077;&#1075;&#1080;&#1089;&#1090;&#1088;&#1072;&#1094;&#1080;&#1080;%20&#1087;&#1088;&#1086;&#1074;&#1077;&#1088;&#1082;&#1080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28E50-A5A1-4642-9C20-EBEB299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регистрации проверки документов.dotx</Template>
  <TotalTime>56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ДОКУМЕНТОВ</vt:lpstr>
    </vt:vector>
  </TitlesOfParts>
  <Company>Калининградская инспекция РС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ДОКУМЕНТОВ</dc:title>
  <dc:subject/>
  <dc:creator>Serge</dc:creator>
  <cp:keywords/>
  <dc:description/>
  <cp:lastModifiedBy>Sergey Kozlov</cp:lastModifiedBy>
  <cp:revision>14</cp:revision>
  <cp:lastPrinted>2020-12-09T12:00:00Z</cp:lastPrinted>
  <dcterms:created xsi:type="dcterms:W3CDTF">2024-05-27T19:26:00Z</dcterms:created>
  <dcterms:modified xsi:type="dcterms:W3CDTF">2024-06-21T22:30:00Z</dcterms:modified>
  <dc:identifier/>
  <dc:language/>
</cp:coreProperties>
</file>