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1514970C" w:rsidR="001A4A0D" w:rsidRPr="004610BA" w:rsidRDefault="00E77AF7" w:rsidP="003A1E20">
      <w:pPr>
        <w:widowControl w:val="0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354DF2">
        <w:rPr>
          <w:b/>
          <w:lang w:val="en-US"/>
        </w:rPr>
        <w:t>5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1FD13E8E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p w14:paraId="39599B10" w14:textId="77777777" w:rsidR="00044390" w:rsidRPr="00044390" w:rsidRDefault="0004439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517DBFA0" w:rsidR="002609AE" w:rsidRPr="002609AE" w:rsidRDefault="00C56DAE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5BDFD5DF" w:rsidR="002609AE" w:rsidRPr="002609AE" w:rsidRDefault="006A7F1A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51CE6A0D" w:rsidR="001A4A0D" w:rsidRDefault="00EA7CDF" w:rsidP="00D16037">
      <w:pPr>
        <w:widowControl w:val="0"/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  <w:r w:rsidR="00D16037">
        <w:rPr>
          <w:i/>
          <w:lang w:val="en-US"/>
        </w:rPr>
        <w:t xml:space="preserve">  </w:t>
      </w:r>
    </w:p>
    <w:p w14:paraId="76C7603E" w14:textId="77777777" w:rsidR="00D16037" w:rsidRPr="00D16037" w:rsidRDefault="00D16037" w:rsidP="00D16037">
      <w:pPr>
        <w:widowControl w:val="0"/>
        <w:rPr>
          <w:i/>
          <w:sz w:val="10"/>
          <w:szCs w:val="10"/>
          <w:lang w:val="en-US"/>
        </w:rPr>
      </w:pP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1E7E01" w:rsidRDefault="004A6062" w:rsidP="0018499E">
      <w:pPr>
        <w:widowControl w:val="0"/>
        <w:jc w:val="center"/>
        <w:rPr>
          <w:sz w:val="12"/>
          <w:szCs w:val="12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FE7187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73AA914C" w:rsidR="004A6062" w:rsidRPr="00C56DAE" w:rsidRDefault="00F721E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company }}</w:t>
            </w:r>
          </w:p>
        </w:tc>
        <w:tc>
          <w:tcPr>
            <w:tcW w:w="284" w:type="dxa"/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Pr="00A237F2" w:rsidRDefault="00111B8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C56DAE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19A4E648" w:rsidR="00ED1110" w:rsidRPr="005F03F5" w:rsidRDefault="0016060A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city }}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26716482" w14:textId="77777777" w:rsidR="00CE6734" w:rsidRPr="001A41F5" w:rsidRDefault="00CE6734" w:rsidP="0018499E">
      <w:pPr>
        <w:widowControl w:val="0"/>
        <w:pBdr>
          <w:between w:val="single" w:sz="4" w:space="1" w:color="auto"/>
        </w:pBdr>
        <w:rPr>
          <w:b/>
          <w:sz w:val="12"/>
          <w:szCs w:val="12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6C968828" w:rsidR="00CE6734" w:rsidRPr="006372B5" w:rsidRDefault="006372B5" w:rsidP="006372B5">
            <w:pPr>
              <w:widowControl w:val="0"/>
              <w:jc w:val="center"/>
            </w:pPr>
            <w:r>
              <w:t>--</w:t>
            </w:r>
          </w:p>
        </w:tc>
      </w:tr>
    </w:tbl>
    <w:p w14:paraId="3998A519" w14:textId="77777777" w:rsidR="001A4A0D" w:rsidRDefault="001A4A0D" w:rsidP="00944033">
      <w:pPr>
        <w:widowControl w:val="0"/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6A37AC26" w14:textId="0654806B" w:rsidR="00944033" w:rsidRDefault="00BE50E4" w:rsidP="000039E7">
      <w:pPr>
        <w:widowControl w:val="0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 xml:space="preserve">{{ </w:t>
      </w:r>
      <w:r w:rsidR="005204AB">
        <w:rPr>
          <w:lang w:val="en-US"/>
        </w:rPr>
        <w:t>surveyor</w:t>
      </w:r>
      <w:r>
        <w:rPr>
          <w:lang w:val="en-US"/>
        </w:rPr>
        <w:t xml:space="preserve"> }}</w:t>
      </w:r>
    </w:p>
    <w:p w14:paraId="02AD33E5" w14:textId="5BAFC2C9" w:rsidR="000039E7" w:rsidRPr="00F6051B" w:rsidRDefault="000039E7" w:rsidP="000039E7">
      <w:pPr>
        <w:widowControl w:val="0"/>
        <w:tabs>
          <w:tab w:val="left" w:pos="400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C96A80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2BC1A0CC" w:rsidR="00B410B8" w:rsidRPr="004C455B" w:rsidRDefault="005204AB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surveyor_proxy }}</w:t>
            </w:r>
          </w:p>
        </w:tc>
        <w:tc>
          <w:tcPr>
            <w:tcW w:w="283" w:type="dxa"/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6D6FB4F6" w:rsidR="00432692" w:rsidRPr="00A236FD" w:rsidRDefault="005204AB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applicant_nominative }}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51484393" w14:textId="5A25368F" w:rsidR="00B410B8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60AAF66C" w14:textId="77777777" w:rsidR="00944033" w:rsidRPr="00BA59B2" w:rsidRDefault="00944033" w:rsidP="0018499E">
      <w:pPr>
        <w:widowControl w:val="0"/>
        <w:rPr>
          <w:i/>
          <w:sz w:val="8"/>
          <w:szCs w:val="8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BB2DDE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162D5E2E" w:rsidR="00DF0DDB" w:rsidRPr="005834A5" w:rsidRDefault="004978ED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applicant_proxy }}</w:t>
            </w:r>
          </w:p>
        </w:tc>
        <w:tc>
          <w:tcPr>
            <w:tcW w:w="283" w:type="dxa"/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Pr="00BA59B2" w:rsidRDefault="009D4E58" w:rsidP="0018499E">
      <w:pPr>
        <w:widowControl w:val="0"/>
        <w:pBdr>
          <w:between w:val="single" w:sz="4" w:space="1" w:color="auto"/>
        </w:pBdr>
        <w:rPr>
          <w:i/>
          <w:sz w:val="8"/>
          <w:szCs w:val="8"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6F17F9C5" w:rsidR="009D4E58" w:rsidRPr="004C225C" w:rsidRDefault="004C225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424ED77F" w:rsidR="009D4E58" w:rsidRPr="00A236FD" w:rsidRDefault="004C225C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A01021E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>следующие услуги</w:t>
      </w:r>
      <w:r w:rsidR="00090065" w:rsidRPr="00752A38">
        <w:rPr>
          <w:b/>
        </w:rPr>
        <w:t>:</w:t>
      </w:r>
    </w:p>
    <w:p w14:paraId="21925A8B" w14:textId="29674D3C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</w:t>
      </w:r>
      <w:r w:rsidR="006137DD">
        <w:rPr>
          <w:i/>
          <w:lang w:val="en-US"/>
        </w:rPr>
        <w:t>mer</w:t>
      </w:r>
      <w:r w:rsidR="00090065" w:rsidRPr="00752A38">
        <w:rPr>
          <w:i/>
          <w:lang w:val="en-US"/>
        </w:rPr>
        <w:t>:</w:t>
      </w:r>
    </w:p>
    <w:p w14:paraId="06A84D15" w14:textId="5F3D2427" w:rsidR="00752A38" w:rsidRPr="002851CA" w:rsidRDefault="00514F3F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rPr>
          <w:lang w:val="en-US"/>
        </w:rPr>
        <w:t>{{ survey_scope }}</w:t>
      </w:r>
    </w:p>
    <w:p w14:paraId="01A1D628" w14:textId="4BB59DB8" w:rsidR="00752A38" w:rsidRPr="00D61FF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D61FF2">
        <w:rPr>
          <w:b/>
          <w:sz w:val="16"/>
          <w:szCs w:val="16"/>
          <w:lang w:val="en-US"/>
        </w:rPr>
        <w:t>(</w:t>
      </w:r>
      <w:r w:rsidR="00D61FF2">
        <w:rPr>
          <w:b/>
          <w:sz w:val="16"/>
          <w:szCs w:val="16"/>
        </w:rPr>
        <w:t>вид</w:t>
      </w:r>
      <w:r w:rsidR="00D61FF2" w:rsidRPr="00D61FF2">
        <w:rPr>
          <w:b/>
          <w:sz w:val="16"/>
          <w:szCs w:val="16"/>
          <w:lang w:val="en-US"/>
        </w:rPr>
        <w:t xml:space="preserve"> </w:t>
      </w:r>
      <w:r w:rsidR="00D61FF2">
        <w:rPr>
          <w:b/>
          <w:sz w:val="16"/>
          <w:szCs w:val="16"/>
        </w:rPr>
        <w:t>услуг</w:t>
      </w:r>
      <w:r w:rsidR="00750960">
        <w:rPr>
          <w:rStyle w:val="a7"/>
          <w:b/>
          <w:sz w:val="16"/>
          <w:szCs w:val="16"/>
        </w:rPr>
        <w:footnoteReference w:id="1"/>
      </w:r>
      <w:r w:rsidRPr="00D61FF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</w:t>
      </w:r>
      <w:r w:rsidR="00D61FF2">
        <w:rPr>
          <w:i/>
          <w:sz w:val="16"/>
          <w:szCs w:val="16"/>
          <w:lang w:val="en-US"/>
        </w:rPr>
        <w:t>ype of service</w:t>
      </w:r>
      <w:r w:rsidR="00D61FF2" w:rsidRPr="00D61FF2">
        <w:rPr>
          <w:i/>
          <w:sz w:val="16"/>
          <w:szCs w:val="16"/>
          <w:vertAlign w:val="superscript"/>
          <w:lang w:val="en-US"/>
        </w:rPr>
        <w:t>1</w:t>
      </w:r>
      <w:r w:rsidRPr="00D61FF2">
        <w:rPr>
          <w:b/>
          <w:sz w:val="16"/>
          <w:szCs w:val="16"/>
          <w:lang w:val="en-US"/>
        </w:rPr>
        <w:t>)</w:t>
      </w:r>
    </w:p>
    <w:p w14:paraId="38A1607F" w14:textId="234C4DB8" w:rsidR="00DE2F0A" w:rsidRPr="00D61FF2" w:rsidRDefault="00514F3F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rPr>
          <w:lang w:val="en-US"/>
        </w:rPr>
        <w:t>{{ issued_docs }}</w:t>
      </w:r>
    </w:p>
    <w:p w14:paraId="21FFC92C" w14:textId="08FA6D38" w:rsidR="00DE2F0A" w:rsidRPr="0086304C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86304C">
        <w:rPr>
          <w:b/>
          <w:sz w:val="16"/>
          <w:szCs w:val="16"/>
          <w:lang w:val="en-US"/>
        </w:rPr>
        <w:t>(</w:t>
      </w:r>
      <w:r w:rsidR="0086304C">
        <w:rPr>
          <w:b/>
          <w:sz w:val="16"/>
          <w:szCs w:val="16"/>
        </w:rPr>
        <w:t>выданные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РС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документы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с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указанием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номеров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и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даты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их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выдачи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или</w:t>
      </w:r>
      <w:r w:rsidR="0086304C" w:rsidRPr="0086304C">
        <w:rPr>
          <w:b/>
          <w:sz w:val="16"/>
          <w:szCs w:val="16"/>
          <w:lang w:val="en-US"/>
        </w:rPr>
        <w:t xml:space="preserve"> № </w:t>
      </w:r>
      <w:r w:rsidR="0086304C">
        <w:rPr>
          <w:b/>
          <w:sz w:val="16"/>
          <w:szCs w:val="16"/>
        </w:rPr>
        <w:t>и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дата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письма</w:t>
      </w:r>
      <w:r w:rsidR="0086304C" w:rsidRPr="0086304C">
        <w:rPr>
          <w:b/>
          <w:sz w:val="16"/>
          <w:szCs w:val="16"/>
          <w:lang w:val="en-US"/>
        </w:rPr>
        <w:t>-</w:t>
      </w:r>
      <w:r w:rsidR="0086304C">
        <w:rPr>
          <w:b/>
          <w:sz w:val="16"/>
          <w:szCs w:val="16"/>
        </w:rPr>
        <w:t>заключения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по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рассмотрению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технической</w:t>
      </w:r>
      <w:r w:rsidR="0086304C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b/>
          <w:sz w:val="16"/>
          <w:szCs w:val="16"/>
        </w:rPr>
        <w:t>документации</w:t>
      </w:r>
      <w:r w:rsidRPr="0086304C">
        <w:rPr>
          <w:b/>
          <w:sz w:val="16"/>
          <w:szCs w:val="16"/>
          <w:lang w:val="en-US"/>
        </w:rPr>
        <w:t xml:space="preserve"> /</w:t>
      </w:r>
      <w:r w:rsidR="00752A38" w:rsidRPr="0086304C">
        <w:rPr>
          <w:b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document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issued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by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RS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with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the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number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and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date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of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their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issue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or</w:t>
      </w:r>
      <w:r w:rsidR="0086304C" w:rsidRPr="0086304C">
        <w:rPr>
          <w:i/>
          <w:sz w:val="16"/>
          <w:szCs w:val="16"/>
          <w:lang w:val="en-US"/>
        </w:rPr>
        <w:t xml:space="preserve"> # </w:t>
      </w:r>
      <w:r w:rsidR="0086304C">
        <w:rPr>
          <w:i/>
          <w:sz w:val="16"/>
          <w:szCs w:val="16"/>
          <w:lang w:val="en-US"/>
        </w:rPr>
        <w:t>and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date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of</w:t>
      </w:r>
      <w:r w:rsidR="0086304C" w:rsidRPr="0086304C">
        <w:rPr>
          <w:i/>
          <w:sz w:val="16"/>
          <w:szCs w:val="16"/>
          <w:lang w:val="en-US"/>
        </w:rPr>
        <w:t xml:space="preserve"> </w:t>
      </w:r>
      <w:r w:rsidR="0086304C">
        <w:rPr>
          <w:i/>
          <w:sz w:val="16"/>
          <w:szCs w:val="16"/>
          <w:lang w:val="en-US"/>
        </w:rPr>
        <w:t>conclusion letter on technical documentation review</w:t>
      </w:r>
      <w:r w:rsidRPr="0086304C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27B185F2" w:rsidR="003C7E2E" w:rsidRPr="00A236FD" w:rsidRDefault="00F22277" w:rsidP="003C7E2E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>{{ city }}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Pr="00E70BC8" w:rsidRDefault="001F3610" w:rsidP="0018499E">
      <w:pPr>
        <w:widowControl w:val="0"/>
        <w:rPr>
          <w:b/>
          <w:sz w:val="8"/>
          <w:szCs w:val="8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172F2908" w:rsidR="001F3610" w:rsidRPr="00250D2D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r w:rsidR="00250D2D">
              <w:rPr>
                <w:lang w:val="en-US"/>
              </w:rPr>
              <w:t>{{ service_cost }}</w:t>
            </w:r>
          </w:p>
        </w:tc>
      </w:tr>
    </w:tbl>
    <w:p w14:paraId="3E580502" w14:textId="142F42EA" w:rsidR="00F91299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7426D40F" w14:textId="77777777" w:rsidR="001A41F5" w:rsidRPr="00E70BC8" w:rsidRDefault="001A41F5" w:rsidP="0018499E">
      <w:pPr>
        <w:widowControl w:val="0"/>
        <w:rPr>
          <w:i/>
          <w:sz w:val="8"/>
          <w:szCs w:val="8"/>
          <w:lang w:val="en-US"/>
        </w:rPr>
      </w:pP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00CC5845" w14:textId="77777777" w:rsidR="00D66BA3" w:rsidRPr="00C56DAE" w:rsidRDefault="00D66BA3" w:rsidP="007242DF">
      <w:pPr>
        <w:widowControl w:val="0"/>
        <w:rPr>
          <w:b/>
          <w:sz w:val="8"/>
          <w:szCs w:val="8"/>
          <w:lang w:val="en-US"/>
        </w:rPr>
      </w:pPr>
    </w:p>
    <w:p w14:paraId="52C5ACB6" w14:textId="55358216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Pr="001535B9" w:rsidRDefault="005D7AEC" w:rsidP="00BB196C">
      <w:pPr>
        <w:widowControl w:val="0"/>
        <w:rPr>
          <w:i/>
          <w:sz w:val="16"/>
          <w:szCs w:val="16"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633D323F" w:rsidR="00A3532F" w:rsidRPr="00A236FD" w:rsidRDefault="002E60FF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62110">
              <w:rPr>
                <w:lang w:val="en-US"/>
              </w:rPr>
              <w:t>applicant</w:t>
            </w:r>
            <w:r>
              <w:rPr>
                <w:lang w:val="en-US"/>
              </w:rPr>
              <w:t>_signer }}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4F0327E4" w:rsidR="00A3532F" w:rsidRPr="00A236FD" w:rsidRDefault="00DA03AB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62110">
              <w:rPr>
                <w:lang w:val="en-US"/>
              </w:rPr>
              <w:t>surveyor</w:t>
            </w:r>
            <w:r>
              <w:rPr>
                <w:lang w:val="en-US"/>
              </w:rPr>
              <w:t>_signer }}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6CC0BE3F" w14:textId="40A62D2B" w:rsidR="00FE7187" w:rsidRPr="004F7CB5" w:rsidRDefault="00D35953" w:rsidP="004F7CB5">
      <w:pPr>
        <w:widowControl w:val="0"/>
        <w:pBdr>
          <w:between w:val="single" w:sz="4" w:space="1" w:color="auto"/>
        </w:pBdr>
        <w:spacing w:before="120"/>
        <w:rPr>
          <w:i/>
          <w:sz w:val="16"/>
          <w:szCs w:val="16"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FE7187" w:rsidRPr="004F7CB5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D87AD" w14:textId="77777777" w:rsidR="00873AC8" w:rsidRDefault="00873AC8">
      <w:r>
        <w:separator/>
      </w:r>
    </w:p>
  </w:endnote>
  <w:endnote w:type="continuationSeparator" w:id="0">
    <w:p w14:paraId="4D82E4AC" w14:textId="77777777" w:rsidR="00873AC8" w:rsidRDefault="0087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91A12" w14:textId="77777777" w:rsidR="00873AC8" w:rsidRDefault="00873AC8">
      <w:r>
        <w:separator/>
      </w:r>
    </w:p>
  </w:footnote>
  <w:footnote w:type="continuationSeparator" w:id="0">
    <w:p w14:paraId="43A02EEF" w14:textId="77777777" w:rsidR="00873AC8" w:rsidRDefault="00873AC8">
      <w:r>
        <w:continuationSeparator/>
      </w:r>
    </w:p>
  </w:footnote>
  <w:footnote w:id="1">
    <w:p w14:paraId="11708532" w14:textId="12BF5F6F" w:rsidR="00750960" w:rsidRPr="00750960" w:rsidRDefault="00750960">
      <w:pPr>
        <w:pStyle w:val="a5"/>
        <w:rPr>
          <w:sz w:val="16"/>
          <w:szCs w:val="16"/>
        </w:rPr>
      </w:pPr>
      <w:r w:rsidRPr="00750960">
        <w:rPr>
          <w:rStyle w:val="a7"/>
          <w:sz w:val="16"/>
          <w:szCs w:val="16"/>
        </w:rPr>
        <w:footnoteRef/>
      </w:r>
      <w:r w:rsidRPr="00750960">
        <w:rPr>
          <w:sz w:val="16"/>
          <w:szCs w:val="16"/>
        </w:rPr>
        <w:t xml:space="preserve"> Вид услуг должен соответствовать </w:t>
      </w:r>
      <w:r>
        <w:rPr>
          <w:sz w:val="16"/>
          <w:szCs w:val="16"/>
        </w:rPr>
        <w:t>указанному в заявке и в расчёте трудоёмкости</w:t>
      </w:r>
    </w:p>
    <w:p w14:paraId="29F6ABD4" w14:textId="3EEB05C9" w:rsidR="00750960" w:rsidRPr="00750960" w:rsidRDefault="00750960">
      <w:pPr>
        <w:pStyle w:val="a5"/>
        <w:rPr>
          <w:i/>
          <w:sz w:val="16"/>
          <w:szCs w:val="16"/>
          <w:lang w:val="en-US"/>
        </w:rPr>
      </w:pPr>
      <w:r w:rsidRPr="00C56DAE">
        <w:rPr>
          <w:sz w:val="16"/>
          <w:szCs w:val="16"/>
        </w:rPr>
        <w:t xml:space="preserve">  </w:t>
      </w:r>
      <w:r w:rsidRPr="00750960">
        <w:rPr>
          <w:i/>
          <w:sz w:val="16"/>
          <w:szCs w:val="16"/>
          <w:lang w:val="en-US"/>
        </w:rPr>
        <w:t xml:space="preserve">Type of </w:t>
      </w:r>
      <w:r>
        <w:rPr>
          <w:i/>
          <w:sz w:val="16"/>
          <w:szCs w:val="16"/>
          <w:lang w:val="en-US"/>
        </w:rPr>
        <w:t>service shall comply with those specified in the application and labor input calculation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DE5"/>
    <w:multiLevelType w:val="hybridMultilevel"/>
    <w:tmpl w:val="F44A51D2"/>
    <w:lvl w:ilvl="0" w:tplc="4F7CC80C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 w16cid:durableId="129363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039E7"/>
    <w:rsid w:val="00010EA7"/>
    <w:rsid w:val="000167E0"/>
    <w:rsid w:val="00044390"/>
    <w:rsid w:val="00050877"/>
    <w:rsid w:val="00060ACD"/>
    <w:rsid w:val="000639B2"/>
    <w:rsid w:val="000823F8"/>
    <w:rsid w:val="00090065"/>
    <w:rsid w:val="000E306D"/>
    <w:rsid w:val="000F7918"/>
    <w:rsid w:val="00104AA1"/>
    <w:rsid w:val="00106195"/>
    <w:rsid w:val="00111B80"/>
    <w:rsid w:val="00115A37"/>
    <w:rsid w:val="00127EEC"/>
    <w:rsid w:val="00140A7A"/>
    <w:rsid w:val="001526F1"/>
    <w:rsid w:val="001535B9"/>
    <w:rsid w:val="0016060A"/>
    <w:rsid w:val="0017754B"/>
    <w:rsid w:val="0018499E"/>
    <w:rsid w:val="00197A70"/>
    <w:rsid w:val="001A41F5"/>
    <w:rsid w:val="001A4A0D"/>
    <w:rsid w:val="001A7505"/>
    <w:rsid w:val="001E2664"/>
    <w:rsid w:val="001E4D00"/>
    <w:rsid w:val="001E7E01"/>
    <w:rsid w:val="001F3610"/>
    <w:rsid w:val="001F6B89"/>
    <w:rsid w:val="00205D59"/>
    <w:rsid w:val="00210FDE"/>
    <w:rsid w:val="00213603"/>
    <w:rsid w:val="00216974"/>
    <w:rsid w:val="0023479F"/>
    <w:rsid w:val="00244879"/>
    <w:rsid w:val="00250D2D"/>
    <w:rsid w:val="00257600"/>
    <w:rsid w:val="00257877"/>
    <w:rsid w:val="002609AE"/>
    <w:rsid w:val="0026444C"/>
    <w:rsid w:val="002812F1"/>
    <w:rsid w:val="002851CA"/>
    <w:rsid w:val="00297A36"/>
    <w:rsid w:val="002B5D30"/>
    <w:rsid w:val="002C6640"/>
    <w:rsid w:val="002C77A4"/>
    <w:rsid w:val="002E60FF"/>
    <w:rsid w:val="002F333B"/>
    <w:rsid w:val="00322FD7"/>
    <w:rsid w:val="00350AB0"/>
    <w:rsid w:val="00354DF2"/>
    <w:rsid w:val="00357BEA"/>
    <w:rsid w:val="003A1E20"/>
    <w:rsid w:val="003B6B2B"/>
    <w:rsid w:val="003C5BD4"/>
    <w:rsid w:val="003C7E2E"/>
    <w:rsid w:val="003D0B3A"/>
    <w:rsid w:val="003E2831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978ED"/>
    <w:rsid w:val="004A6062"/>
    <w:rsid w:val="004C1343"/>
    <w:rsid w:val="004C225C"/>
    <w:rsid w:val="004C455B"/>
    <w:rsid w:val="004C4C03"/>
    <w:rsid w:val="004C7572"/>
    <w:rsid w:val="004E22E2"/>
    <w:rsid w:val="004E2D30"/>
    <w:rsid w:val="004E66CD"/>
    <w:rsid w:val="004E7C6E"/>
    <w:rsid w:val="004F7CB5"/>
    <w:rsid w:val="00503A56"/>
    <w:rsid w:val="00514F3F"/>
    <w:rsid w:val="00516D2D"/>
    <w:rsid w:val="005204AB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137DD"/>
    <w:rsid w:val="0063205C"/>
    <w:rsid w:val="00632FE4"/>
    <w:rsid w:val="006372B5"/>
    <w:rsid w:val="0064699F"/>
    <w:rsid w:val="00657C43"/>
    <w:rsid w:val="00661B8D"/>
    <w:rsid w:val="00665D70"/>
    <w:rsid w:val="0068170F"/>
    <w:rsid w:val="00694834"/>
    <w:rsid w:val="006A358B"/>
    <w:rsid w:val="006A7F1A"/>
    <w:rsid w:val="006B4293"/>
    <w:rsid w:val="006D17C7"/>
    <w:rsid w:val="006D733B"/>
    <w:rsid w:val="006F582D"/>
    <w:rsid w:val="00720674"/>
    <w:rsid w:val="007242DF"/>
    <w:rsid w:val="00725A2D"/>
    <w:rsid w:val="00741C31"/>
    <w:rsid w:val="0075038F"/>
    <w:rsid w:val="00750626"/>
    <w:rsid w:val="00750960"/>
    <w:rsid w:val="00752A38"/>
    <w:rsid w:val="007535C7"/>
    <w:rsid w:val="00754628"/>
    <w:rsid w:val="00775E1A"/>
    <w:rsid w:val="00787DE5"/>
    <w:rsid w:val="007A55FD"/>
    <w:rsid w:val="007B66E2"/>
    <w:rsid w:val="007B72AF"/>
    <w:rsid w:val="007B7C69"/>
    <w:rsid w:val="007D14B1"/>
    <w:rsid w:val="007E6D22"/>
    <w:rsid w:val="007E6FA7"/>
    <w:rsid w:val="007F034C"/>
    <w:rsid w:val="008005EA"/>
    <w:rsid w:val="00810FB4"/>
    <w:rsid w:val="00814B0E"/>
    <w:rsid w:val="008252B0"/>
    <w:rsid w:val="00825D14"/>
    <w:rsid w:val="00834250"/>
    <w:rsid w:val="008471DF"/>
    <w:rsid w:val="0086115D"/>
    <w:rsid w:val="00861E5D"/>
    <w:rsid w:val="0086304C"/>
    <w:rsid w:val="00873AC8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44033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37F2"/>
    <w:rsid w:val="00A25FEB"/>
    <w:rsid w:val="00A3532F"/>
    <w:rsid w:val="00A53E59"/>
    <w:rsid w:val="00A57FF8"/>
    <w:rsid w:val="00A652FB"/>
    <w:rsid w:val="00AB2BE7"/>
    <w:rsid w:val="00AD1429"/>
    <w:rsid w:val="00AF5F97"/>
    <w:rsid w:val="00B0392B"/>
    <w:rsid w:val="00B1196C"/>
    <w:rsid w:val="00B2171B"/>
    <w:rsid w:val="00B30E1C"/>
    <w:rsid w:val="00B3590E"/>
    <w:rsid w:val="00B410B8"/>
    <w:rsid w:val="00B43DEE"/>
    <w:rsid w:val="00B62110"/>
    <w:rsid w:val="00B663BC"/>
    <w:rsid w:val="00B93CCB"/>
    <w:rsid w:val="00B94984"/>
    <w:rsid w:val="00BA2B95"/>
    <w:rsid w:val="00BA59B2"/>
    <w:rsid w:val="00BB196C"/>
    <w:rsid w:val="00BB2DDE"/>
    <w:rsid w:val="00BB7A28"/>
    <w:rsid w:val="00BC4315"/>
    <w:rsid w:val="00BD60CB"/>
    <w:rsid w:val="00BD7314"/>
    <w:rsid w:val="00BE50E4"/>
    <w:rsid w:val="00C105BB"/>
    <w:rsid w:val="00C36BED"/>
    <w:rsid w:val="00C469AE"/>
    <w:rsid w:val="00C56657"/>
    <w:rsid w:val="00C56DAE"/>
    <w:rsid w:val="00C7112B"/>
    <w:rsid w:val="00C727FC"/>
    <w:rsid w:val="00C96A80"/>
    <w:rsid w:val="00CB1557"/>
    <w:rsid w:val="00CC78BF"/>
    <w:rsid w:val="00CD2192"/>
    <w:rsid w:val="00CD4949"/>
    <w:rsid w:val="00CE6734"/>
    <w:rsid w:val="00CF64E7"/>
    <w:rsid w:val="00D03620"/>
    <w:rsid w:val="00D16037"/>
    <w:rsid w:val="00D326E7"/>
    <w:rsid w:val="00D3351A"/>
    <w:rsid w:val="00D35953"/>
    <w:rsid w:val="00D35C26"/>
    <w:rsid w:val="00D56D16"/>
    <w:rsid w:val="00D61FF2"/>
    <w:rsid w:val="00D65EF9"/>
    <w:rsid w:val="00D66BA3"/>
    <w:rsid w:val="00D844EA"/>
    <w:rsid w:val="00DA03AB"/>
    <w:rsid w:val="00DA68A9"/>
    <w:rsid w:val="00DC7822"/>
    <w:rsid w:val="00DC794C"/>
    <w:rsid w:val="00DD0B83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0BC8"/>
    <w:rsid w:val="00E73F1C"/>
    <w:rsid w:val="00E77AF7"/>
    <w:rsid w:val="00E8640A"/>
    <w:rsid w:val="00E97703"/>
    <w:rsid w:val="00EA7CDF"/>
    <w:rsid w:val="00EB22D0"/>
    <w:rsid w:val="00ED1110"/>
    <w:rsid w:val="00EE5870"/>
    <w:rsid w:val="00EF3611"/>
    <w:rsid w:val="00EF4448"/>
    <w:rsid w:val="00EF6C38"/>
    <w:rsid w:val="00F05C7E"/>
    <w:rsid w:val="00F0722C"/>
    <w:rsid w:val="00F07A64"/>
    <w:rsid w:val="00F15E69"/>
    <w:rsid w:val="00F200F6"/>
    <w:rsid w:val="00F22277"/>
    <w:rsid w:val="00F6051B"/>
    <w:rsid w:val="00F67AD2"/>
    <w:rsid w:val="00F71A05"/>
    <w:rsid w:val="00F721E0"/>
    <w:rsid w:val="00F8074A"/>
    <w:rsid w:val="00F91299"/>
    <w:rsid w:val="00FE1320"/>
    <w:rsid w:val="00FE24A4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1E5D"/>
  </w:style>
  <w:style w:type="paragraph" w:styleId="ad">
    <w:name w:val="footer"/>
    <w:basedOn w:val="a"/>
    <w:link w:val="ae"/>
    <w:uiPriority w:val="99"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  <w:style w:type="character" w:styleId="af5">
    <w:name w:val="Unresolved Mention"/>
    <w:basedOn w:val="a0"/>
    <w:uiPriority w:val="99"/>
    <w:semiHidden/>
    <w:unhideWhenUsed/>
    <w:rsid w:val="00D66BA3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63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92E3-5831-4508-B950-7F070A02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96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dc:description/>
  <cp:lastModifiedBy>Sergey Kozlov</cp:lastModifiedBy>
  <cp:revision>52</cp:revision>
  <cp:lastPrinted>2012-05-17T14:54:00Z</cp:lastPrinted>
  <dcterms:created xsi:type="dcterms:W3CDTF">2024-06-27T12:51:00Z</dcterms:created>
  <dcterms:modified xsi:type="dcterms:W3CDTF">2024-06-30T20:22:00Z</dcterms:modified>
  <dc:identifier/>
  <dc:language/>
</cp:coreProperties>
</file>