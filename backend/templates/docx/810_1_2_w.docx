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4"/>
        <w:gridCol w:w="625"/>
        <w:gridCol w:w="327"/>
        <w:gridCol w:w="633"/>
        <w:gridCol w:w="293"/>
        <w:gridCol w:w="146"/>
        <w:gridCol w:w="1781"/>
        <w:gridCol w:w="883"/>
        <w:gridCol w:w="203"/>
        <w:gridCol w:w="901"/>
        <w:gridCol w:w="58"/>
        <w:gridCol w:w="336"/>
        <w:gridCol w:w="440"/>
        <w:gridCol w:w="277"/>
        <w:gridCol w:w="52"/>
        <w:gridCol w:w="264"/>
        <w:gridCol w:w="324"/>
        <w:gridCol w:w="944"/>
        <w:gridCol w:w="340"/>
        <w:gridCol w:w="356"/>
        <w:gridCol w:w="427"/>
        <w:gridCol w:w="301"/>
      </w:tblGrid>
      <w:tr w:rsidR="00365C1A" w:rsidRPr="00676CA0" w14:paraId="3F658074" w14:textId="77777777" w:rsidTr="00E074C5">
        <w:tc>
          <w:tcPr>
            <w:tcW w:w="3575" w:type="pct"/>
            <w:gridSpan w:val="15"/>
          </w:tcPr>
          <w:p w14:paraId="2ECA3596" w14:textId="77777777" w:rsidR="00365C1A" w:rsidRPr="00676CA0" w:rsidRDefault="002F0A2D" w:rsidP="00E074C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>ДОГОВОР-ЗАЯВКА</w:t>
            </w:r>
            <w:r w:rsidR="00F7689F"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DB62D4" w:rsidRPr="00676CA0">
              <w:rPr>
                <w:rFonts w:ascii="Times New Roman" w:hAnsi="Times New Roman" w:cs="Times New Roman"/>
                <w:b/>
                <w:sz w:val="18"/>
                <w:szCs w:val="18"/>
              </w:rPr>
              <w:t>на освидетельствование предприятия и/или материала (изделия)</w:t>
            </w:r>
          </w:p>
        </w:tc>
        <w:tc>
          <w:tcPr>
            <w:tcW w:w="291" w:type="pct"/>
            <w:gridSpan w:val="2"/>
          </w:tcPr>
          <w:p w14:paraId="1E768A52" w14:textId="77777777" w:rsidR="00365C1A" w:rsidRPr="00676CA0" w:rsidRDefault="00365C1A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</w:tc>
        <w:tc>
          <w:tcPr>
            <w:tcW w:w="985" w:type="pct"/>
            <w:gridSpan w:val="4"/>
            <w:tcBorders>
              <w:bottom w:val="single" w:sz="4" w:space="0" w:color="auto"/>
            </w:tcBorders>
          </w:tcPr>
          <w:p w14:paraId="44A52290" w14:textId="0510EA72" w:rsidR="00365C1A" w:rsidRPr="00E07E6A" w:rsidRDefault="00E07E6A" w:rsidP="00E074C5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{{ application }}</w:t>
            </w:r>
          </w:p>
        </w:tc>
        <w:tc>
          <w:tcPr>
            <w:tcW w:w="149" w:type="pct"/>
          </w:tcPr>
          <w:p w14:paraId="0E2BBFB0" w14:textId="77777777" w:rsidR="00365C1A" w:rsidRPr="00676CA0" w:rsidRDefault="00365C1A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E074C5" w:rsidRPr="00676CA0" w14:paraId="46781123" w14:textId="77777777" w:rsidTr="00E074C5">
        <w:tc>
          <w:tcPr>
            <w:tcW w:w="2020" w:type="pct"/>
            <w:gridSpan w:val="7"/>
            <w:tcBorders>
              <w:bottom w:val="single" w:sz="4" w:space="0" w:color="auto"/>
            </w:tcBorders>
          </w:tcPr>
          <w:p w14:paraId="33FDC0DA" w14:textId="1783F567" w:rsidR="009D0B6D" w:rsidRPr="008A4EDE" w:rsidRDefault="008A4EDE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city }}</w:t>
            </w:r>
          </w:p>
        </w:tc>
        <w:tc>
          <w:tcPr>
            <w:tcW w:w="1008" w:type="pct"/>
            <w:gridSpan w:val="4"/>
          </w:tcPr>
          <w:p w14:paraId="28DC3573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" w:type="pct"/>
            <w:vAlign w:val="bottom"/>
          </w:tcPr>
          <w:p w14:paraId="22FB56D8" w14:textId="77777777" w:rsidR="009D0B6D" w:rsidRPr="00676CA0" w:rsidRDefault="009D0B6D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«</w:t>
            </w:r>
          </w:p>
        </w:tc>
        <w:tc>
          <w:tcPr>
            <w:tcW w:w="217" w:type="pct"/>
            <w:tcBorders>
              <w:bottom w:val="single" w:sz="4" w:space="0" w:color="auto"/>
            </w:tcBorders>
            <w:vAlign w:val="bottom"/>
          </w:tcPr>
          <w:p w14:paraId="1F3F5CAF" w14:textId="37517E3C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day  }}</w:t>
            </w:r>
          </w:p>
        </w:tc>
        <w:tc>
          <w:tcPr>
            <w:tcW w:w="164" w:type="pct"/>
            <w:gridSpan w:val="2"/>
            <w:vAlign w:val="bottom"/>
          </w:tcPr>
          <w:p w14:paraId="5CD37299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</w:p>
        </w:tc>
        <w:tc>
          <w:tcPr>
            <w:tcW w:w="923" w:type="pct"/>
            <w:gridSpan w:val="4"/>
            <w:tcBorders>
              <w:bottom w:val="single" w:sz="4" w:space="0" w:color="auto"/>
            </w:tcBorders>
            <w:vAlign w:val="bottom"/>
          </w:tcPr>
          <w:p w14:paraId="36E04D4C" w14:textId="02AD2655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month }}</w:t>
            </w:r>
          </w:p>
        </w:tc>
        <w:tc>
          <w:tcPr>
            <w:tcW w:w="176" w:type="pct"/>
            <w:vAlign w:val="bottom"/>
          </w:tcPr>
          <w:p w14:paraId="56021DCC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77" w:type="pct"/>
            <w:tcBorders>
              <w:bottom w:val="single" w:sz="4" w:space="0" w:color="auto"/>
            </w:tcBorders>
            <w:vAlign w:val="bottom"/>
          </w:tcPr>
          <w:p w14:paraId="2A3DF600" w14:textId="0E28C221" w:rsidR="009D0B6D" w:rsidRPr="00E07E6A" w:rsidRDefault="00E07E6A" w:rsidP="002E6A2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year  }}</w:t>
            </w:r>
          </w:p>
        </w:tc>
        <w:tc>
          <w:tcPr>
            <w:tcW w:w="149" w:type="pct"/>
            <w:vAlign w:val="bottom"/>
          </w:tcPr>
          <w:p w14:paraId="26131E24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г.</w:t>
            </w:r>
          </w:p>
        </w:tc>
      </w:tr>
      <w:tr w:rsidR="009D0B6D" w:rsidRPr="00676CA0" w14:paraId="4446E623" w14:textId="77777777" w:rsidTr="00E074C5">
        <w:tc>
          <w:tcPr>
            <w:tcW w:w="2020" w:type="pct"/>
            <w:gridSpan w:val="7"/>
            <w:tcBorders>
              <w:top w:val="single" w:sz="4" w:space="0" w:color="auto"/>
            </w:tcBorders>
          </w:tcPr>
          <w:p w14:paraId="07363F30" w14:textId="77777777" w:rsidR="009D0B6D" w:rsidRPr="00676CA0" w:rsidRDefault="009D0B6D" w:rsidP="00E074C5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676CA0">
              <w:rPr>
                <w:rFonts w:ascii="Times New Roman" w:hAnsi="Times New Roman" w:cs="Times New Roman"/>
                <w:sz w:val="14"/>
                <w:szCs w:val="18"/>
              </w:rPr>
              <w:t>(город, страна)</w:t>
            </w:r>
          </w:p>
        </w:tc>
        <w:tc>
          <w:tcPr>
            <w:tcW w:w="1008" w:type="pct"/>
            <w:gridSpan w:val="4"/>
          </w:tcPr>
          <w:p w14:paraId="4722D540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972" w:type="pct"/>
            <w:gridSpan w:val="11"/>
          </w:tcPr>
          <w:p w14:paraId="1E5BD6A9" w14:textId="77777777" w:rsidR="009D0B6D" w:rsidRPr="00676CA0" w:rsidRDefault="009D0B6D" w:rsidP="00E074C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  <w:tr w:rsidR="007A2368" w:rsidRPr="00676CA0" w14:paraId="6585660F" w14:textId="77777777" w:rsidTr="00357803">
        <w:tc>
          <w:tcPr>
            <w:tcW w:w="454" w:type="pct"/>
            <w:gridSpan w:val="2"/>
            <w:vAlign w:val="bottom"/>
          </w:tcPr>
          <w:p w14:paraId="6EF7B743" w14:textId="77777777" w:rsidR="007A2368" w:rsidRPr="00676CA0" w:rsidRDefault="007A2368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6CA0">
              <w:rPr>
                <w:rFonts w:ascii="Times New Roman" w:hAnsi="Times New Roman" w:cs="Times New Roman"/>
                <w:sz w:val="18"/>
                <w:szCs w:val="18"/>
              </w:rPr>
              <w:t>Заявитель</w:t>
            </w:r>
          </w:p>
        </w:tc>
        <w:tc>
          <w:tcPr>
            <w:tcW w:w="4546" w:type="pct"/>
            <w:gridSpan w:val="20"/>
            <w:tcBorders>
              <w:bottom w:val="single" w:sz="4" w:space="0" w:color="auto"/>
            </w:tcBorders>
            <w:vAlign w:val="bottom"/>
          </w:tcPr>
          <w:p w14:paraId="303E6A6B" w14:textId="168AAF46" w:rsidR="007A2368" w:rsidRPr="00EA49B0" w:rsidRDefault="00EA49B0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company }}</w:t>
            </w:r>
          </w:p>
        </w:tc>
      </w:tr>
      <w:tr w:rsidR="007A2368" w:rsidRPr="00676CA0" w14:paraId="4DD606CE" w14:textId="77777777" w:rsidTr="00357803">
        <w:tc>
          <w:tcPr>
            <w:tcW w:w="454" w:type="pct"/>
            <w:gridSpan w:val="2"/>
            <w:vAlign w:val="bottom"/>
          </w:tcPr>
          <w:p w14:paraId="49A92976" w14:textId="77777777" w:rsidR="007A2368" w:rsidRPr="00676CA0" w:rsidRDefault="007A2368" w:rsidP="00E074C5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4546" w:type="pct"/>
            <w:gridSpan w:val="20"/>
            <w:tcBorders>
              <w:top w:val="single" w:sz="4" w:space="0" w:color="auto"/>
            </w:tcBorders>
          </w:tcPr>
          <w:p w14:paraId="79A86FCD" w14:textId="77777777" w:rsidR="007A2368" w:rsidRPr="00676CA0" w:rsidRDefault="007A2368" w:rsidP="00E074C5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(наименование)</w:t>
            </w:r>
          </w:p>
        </w:tc>
      </w:tr>
      <w:tr w:rsidR="004E3FE7" w:rsidRPr="005B0A92" w14:paraId="26A8635C" w14:textId="77777777" w:rsidTr="001D207A">
        <w:tc>
          <w:tcPr>
            <w:tcW w:w="454" w:type="pct"/>
            <w:gridSpan w:val="2"/>
            <w:vAlign w:val="bottom"/>
          </w:tcPr>
          <w:p w14:paraId="26CFE614" w14:textId="77777777" w:rsidR="004E3FE7" w:rsidRPr="005B0A92" w:rsidRDefault="004E3FE7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в лице</w:t>
            </w:r>
          </w:p>
        </w:tc>
        <w:tc>
          <w:tcPr>
            <w:tcW w:w="3876" w:type="pct"/>
            <w:gridSpan w:val="16"/>
            <w:tcBorders>
              <w:bottom w:val="single" w:sz="4" w:space="0" w:color="auto"/>
            </w:tcBorders>
            <w:vAlign w:val="bottom"/>
          </w:tcPr>
          <w:p w14:paraId="10BA4D8F" w14:textId="355F2A1F" w:rsidR="004E3FE7" w:rsidRPr="00C061C5" w:rsidRDefault="00C061C5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applicant }}</w:t>
            </w:r>
          </w:p>
        </w:tc>
        <w:tc>
          <w:tcPr>
            <w:tcW w:w="671" w:type="pct"/>
            <w:gridSpan w:val="4"/>
            <w:vAlign w:val="bottom"/>
          </w:tcPr>
          <w:p w14:paraId="563E1494" w14:textId="77777777" w:rsidR="004E3FE7" w:rsidRPr="005B0A92" w:rsidRDefault="004E3FE7" w:rsidP="00E074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, действующ</w:t>
            </w:r>
            <w:r w:rsidR="00247AE1" w:rsidRPr="005B0A92">
              <w:rPr>
                <w:rFonts w:ascii="Times New Roman" w:hAnsi="Times New Roman" w:cs="Times New Roman"/>
                <w:sz w:val="18"/>
                <w:szCs w:val="18"/>
              </w:rPr>
              <w:t>его</w:t>
            </w:r>
          </w:p>
        </w:tc>
      </w:tr>
      <w:tr w:rsidR="004E3FE7" w:rsidRPr="00676CA0" w14:paraId="64301549" w14:textId="77777777" w:rsidTr="001D207A">
        <w:tc>
          <w:tcPr>
            <w:tcW w:w="454" w:type="pct"/>
            <w:gridSpan w:val="2"/>
            <w:vAlign w:val="bottom"/>
          </w:tcPr>
          <w:p w14:paraId="24F881FC" w14:textId="77777777" w:rsidR="004E3FE7" w:rsidRPr="00676CA0" w:rsidRDefault="004E3FE7" w:rsidP="00E074C5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3876" w:type="pct"/>
            <w:gridSpan w:val="16"/>
            <w:tcBorders>
              <w:top w:val="single" w:sz="4" w:space="0" w:color="auto"/>
            </w:tcBorders>
          </w:tcPr>
          <w:p w14:paraId="6C9F77E9" w14:textId="77777777" w:rsidR="004E3FE7" w:rsidRPr="00676CA0" w:rsidRDefault="004A467C" w:rsidP="00E074C5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(должность</w:t>
            </w: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, Ф.И.О.)</w:t>
            </w:r>
          </w:p>
        </w:tc>
        <w:tc>
          <w:tcPr>
            <w:tcW w:w="671" w:type="pct"/>
            <w:gridSpan w:val="4"/>
          </w:tcPr>
          <w:p w14:paraId="3CC81DE8" w14:textId="77777777" w:rsidR="004E3FE7" w:rsidRPr="00676CA0" w:rsidRDefault="004E3FE7" w:rsidP="00E074C5">
            <w:pPr>
              <w:jc w:val="right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</w:tr>
      <w:tr w:rsidR="004A467C" w:rsidRPr="005B0A92" w14:paraId="0B48A6F3" w14:textId="77777777" w:rsidTr="00357803">
        <w:tc>
          <w:tcPr>
            <w:tcW w:w="616" w:type="pct"/>
            <w:gridSpan w:val="3"/>
            <w:vAlign w:val="bottom"/>
          </w:tcPr>
          <w:p w14:paraId="23AD80B7" w14:textId="77777777" w:rsidR="004A467C" w:rsidRPr="005B0A92" w:rsidRDefault="004A467C" w:rsidP="00E074C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на основании</w:t>
            </w:r>
          </w:p>
        </w:tc>
        <w:tc>
          <w:tcPr>
            <w:tcW w:w="4384" w:type="pct"/>
            <w:gridSpan w:val="19"/>
            <w:tcBorders>
              <w:bottom w:val="single" w:sz="4" w:space="0" w:color="auto"/>
            </w:tcBorders>
            <w:vAlign w:val="bottom"/>
          </w:tcPr>
          <w:p w14:paraId="522FB53C" w14:textId="3A5F7B5B" w:rsidR="004A467C" w:rsidRPr="00C061C5" w:rsidRDefault="00C061C5" w:rsidP="00E074C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applicant_proxy }}</w:t>
            </w:r>
          </w:p>
        </w:tc>
      </w:tr>
      <w:tr w:rsidR="003B12FB" w:rsidRPr="005B0A92" w14:paraId="21AABCF9" w14:textId="77777777" w:rsidTr="00262C19">
        <w:tc>
          <w:tcPr>
            <w:tcW w:w="5000" w:type="pct"/>
            <w:gridSpan w:val="22"/>
          </w:tcPr>
          <w:p w14:paraId="7D397E2F" w14:textId="5CCF07A7" w:rsidR="003B12FB" w:rsidRPr="005B0A92" w:rsidRDefault="007101F5" w:rsidP="00E074C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1. </w:t>
            </w:r>
            <w:r w:rsidR="00DF1DC3" w:rsidRPr="005B0A92">
              <w:rPr>
                <w:rFonts w:ascii="Times New Roman" w:hAnsi="Times New Roman" w:cs="Times New Roman"/>
                <w:sz w:val="18"/>
                <w:szCs w:val="18"/>
              </w:rPr>
              <w:t>Настоящим просим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Федеральное автономное учреждение «Российский морской регистр судоходства» (далее </w:t>
            </w:r>
            <w:r w:rsidR="00676CA0" w:rsidRPr="00676CA0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Регистр) выполнить:</w:t>
            </w:r>
          </w:p>
        </w:tc>
      </w:tr>
      <w:tr w:rsidR="00BE3563" w:rsidRPr="00AB04BC" w14:paraId="4C5B8FC4" w14:textId="77777777" w:rsidTr="00E074C5">
        <w:tc>
          <w:tcPr>
            <w:tcW w:w="146" w:type="pct"/>
          </w:tcPr>
          <w:p w14:paraId="2E206583" w14:textId="77777777" w:rsidR="00BE3563" w:rsidRPr="005B0A92" w:rsidRDefault="00BE3563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54" w:type="pct"/>
            <w:gridSpan w:val="21"/>
            <w:vAlign w:val="center"/>
          </w:tcPr>
          <w:tbl>
            <w:tblPr>
              <w:tblStyle w:val="a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51"/>
              <w:gridCol w:w="223"/>
              <w:gridCol w:w="137"/>
              <w:gridCol w:w="8802"/>
              <w:gridCol w:w="254"/>
            </w:tblGrid>
            <w:tr w:rsidR="003B12FB" w:rsidRPr="005B0A92" w14:paraId="1B310418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</w:rPr>
                  <w:id w:val="-1946686129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12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BE33040" w14:textId="77777777" w:rsidR="003B12FB" w:rsidRPr="007101F5" w:rsidRDefault="003B12FB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01F5">
                        <w:rPr>
                          <w:rFonts w:ascii="MS Gothic" w:eastAsia="MS Gothic" w:hAnsi="Times New Roman" w:cs="Times New Roman" w:hint="eastAsia"/>
                          <w:sz w:val="18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12" w:space="0" w:color="808080" w:themeColor="background1" w:themeShade="80"/>
                  </w:tcBorders>
                  <w:vAlign w:val="center"/>
                </w:tcPr>
                <w:p w14:paraId="45BEE30A" w14:textId="77777777" w:rsidR="003B12FB" w:rsidRPr="007101F5" w:rsidRDefault="003B12FB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Style w:val="af"/>
                      <w:rFonts w:ascii="Times New Roman" w:hAnsi="Times New Roman" w:cs="Times New Roman"/>
                      <w:bCs/>
                      <w:iCs/>
                      <w:sz w:val="18"/>
                      <w:szCs w:val="18"/>
                    </w:rPr>
                    <w:footnoteReference w:id="1"/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4718BDAA" w14:textId="77777777" w:rsidR="003B12FB" w:rsidRPr="005B0A92" w:rsidRDefault="003B12FB" w:rsidP="00AB04BC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Рассмотрение технической документации на материалы (обозначение/марка) и (или) изделия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footnoteReference w:id="2"/>
                  </w:r>
                </w:p>
              </w:tc>
            </w:tr>
            <w:tr w:rsidR="00A82549" w:rsidRPr="005B0A92" w14:paraId="54264D4B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4276BE52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60703311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4B6406DD" w14:textId="05D9CAD6" w:rsidR="00A82549" w:rsidRPr="002E6A27" w:rsidRDefault="002E6A27" w:rsidP="002E6A27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57683782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456723" w:rsidRPr="005B0A92" w14:paraId="5287A944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5C7012A2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3B12FB" w:rsidRPr="005B0A92" w14:paraId="5F73E444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</w:rPr>
                  <w:id w:val="1585566622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39757C6E" w14:textId="77777777" w:rsidR="003B12FB" w:rsidRPr="007101F5" w:rsidRDefault="003B12FB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101F5">
                        <w:rPr>
                          <w:rFonts w:ascii="MS Gothic" w:eastAsia="MS Gothic" w:hAnsi="Times New Roman" w:cs="Times New Roman" w:hint="eastAsia"/>
                          <w:sz w:val="18"/>
                          <w:szCs w:val="18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6B3362EC" w14:textId="77777777" w:rsidR="003B12FB" w:rsidRPr="005B0A92" w:rsidRDefault="005B0A92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2D66E535" w14:textId="77777777" w:rsidR="003B12FB" w:rsidRPr="005B0A92" w:rsidRDefault="003B12FB" w:rsidP="00AB04BC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5B0A92">
                    <w:rPr>
                      <w:rFonts w:ascii="Times New Roman" w:hAnsi="Times New Roman" w:cs="Times New Roman"/>
                      <w:bCs/>
                      <w:iCs/>
                      <w:sz w:val="18"/>
                      <w:szCs w:val="18"/>
                    </w:rPr>
                    <w:t>Освидетельствование предприятия (вид освидетельствования)</w:t>
                  </w:r>
                </w:p>
              </w:tc>
            </w:tr>
            <w:tr w:rsidR="00A82549" w:rsidRPr="005B0A92" w14:paraId="587024BC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7C08DF83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7B73AA7C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1F6047AB" w14:textId="35A6E8E3" w:rsidR="00A82549" w:rsidRPr="005B0A92" w:rsidRDefault="002E6A27" w:rsidP="00AB04B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4BAA1EE5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456723" w:rsidRPr="005B0A92" w14:paraId="29B39D67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13E2F90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B12FB" w:rsidRPr="005B0A92" w14:paraId="08149AA7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929343790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6AAA3615" w14:textId="77777777" w:rsidR="003B12FB" w:rsidRPr="005B0A92" w:rsidRDefault="003F40A4" w:rsidP="00AB04BC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5B0A92">
                        <w:rPr>
                          <w:rFonts w:ascii="MS Mincho" w:eastAsia="MS Mincho" w:hAnsi="MS Mincho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1EE9B047" w14:textId="77777777" w:rsidR="003B12FB" w:rsidRPr="005B0A92" w:rsidRDefault="005B0A92" w:rsidP="00AB04BC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61C55CF" w14:textId="77777777" w:rsidR="003B12FB" w:rsidRPr="005B0A92" w:rsidRDefault="003B12FB" w:rsidP="008D194E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Освидетельст</w:t>
                  </w:r>
                  <w:r w:rsidR="00974254"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вование материалов (обозначение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/марка) и (или) изделий</w:t>
                  </w:r>
                  <w:r w:rsidR="005B0A92"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2</w:t>
                  </w:r>
                  <w:r w:rsidR="008D194E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="008D194E">
                    <w:rPr>
                      <w:rStyle w:val="af"/>
                      <w:rFonts w:ascii="Times New Roman" w:hAnsi="Times New Roman" w:cs="Times New Roman"/>
                      <w:sz w:val="18"/>
                      <w:szCs w:val="18"/>
                    </w:rPr>
                    <w:footnoteReference w:id="3"/>
                  </w:r>
                </w:p>
              </w:tc>
            </w:tr>
            <w:tr w:rsidR="00A82549" w:rsidRPr="005B0A92" w14:paraId="0710ABF4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97DB1D7" w14:textId="77777777" w:rsidR="00A82549" w:rsidRPr="005B0A92" w:rsidRDefault="00A82549" w:rsidP="00AB04BC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061C4F4A" w14:textId="77777777" w:rsidR="00A82549" w:rsidRPr="005B0A92" w:rsidRDefault="00A82549" w:rsidP="00AB04BC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071A769E" w14:textId="12BFFE4D" w:rsidR="00A82549" w:rsidRPr="002E6A27" w:rsidRDefault="002E6A27" w:rsidP="00AB04BC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1D454FBC" w14:textId="77777777" w:rsidR="00A82549" w:rsidRPr="005B0A92" w:rsidRDefault="00A82549" w:rsidP="00AB04BC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456723" w:rsidRPr="005B0A92" w14:paraId="3A58F399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25A15C26" w14:textId="77777777" w:rsidR="00456723" w:rsidRPr="005B0A92" w:rsidRDefault="00456723" w:rsidP="00AB04BC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735B8" w:rsidRPr="005B0A92" w14:paraId="67CC7CFA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1052426987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01860D9A" w14:textId="4F5FDFA4" w:rsidR="007735B8" w:rsidRPr="005B0A92" w:rsidRDefault="00CE2E46" w:rsidP="00613733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0EC47855" w14:textId="77777777" w:rsidR="007735B8" w:rsidRPr="005B0A92" w:rsidRDefault="005B0A92" w:rsidP="00613733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22490EE0" w14:textId="77777777" w:rsidR="007735B8" w:rsidRPr="005B0A92" w:rsidRDefault="007735B8" w:rsidP="00613733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Освидетельствование материалов (обозначение/марка) и (или) изделий</w:t>
                  </w:r>
                  <w:r w:rsidR="005B0A92"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2</w:t>
                  </w: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для установки их на судах</w:t>
                  </w:r>
                  <w:r w:rsidR="002657E9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3</w:t>
                  </w:r>
                </w:p>
              </w:tc>
            </w:tr>
            <w:tr w:rsidR="007735B8" w:rsidRPr="005B0A92" w14:paraId="32C0EC7B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2AE383F6" w14:textId="77777777" w:rsidR="007735B8" w:rsidRPr="005B0A92" w:rsidRDefault="007735B8" w:rsidP="00613733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754A3D32" w14:textId="77777777" w:rsidR="007735B8" w:rsidRPr="005B0A92" w:rsidRDefault="007735B8" w:rsidP="00613733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3C1A9649" w14:textId="18FF8816" w:rsidR="007735B8" w:rsidRPr="00CE2E46" w:rsidRDefault="00CE2E46" w:rsidP="00613733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---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63043061" w14:textId="77777777" w:rsidR="007735B8" w:rsidRPr="005B0A92" w:rsidRDefault="007735B8" w:rsidP="00613733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7735B8" w:rsidRPr="005B0A92" w14:paraId="723A4482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2E3CEC19" w14:textId="77777777" w:rsidR="007735B8" w:rsidRPr="005B0A92" w:rsidRDefault="007735B8" w:rsidP="00613733">
                  <w:pPr>
                    <w:ind w:left="-113" w:right="-153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47AE1" w:rsidRPr="005B0A92" w14:paraId="504CC373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230705212"/>
                  <w14:checkbox>
                    <w14:checked w14:val="0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  <w:bottom w:val="single" w:sz="8" w:space="0" w:color="808080" w:themeColor="background1" w:themeShade="80"/>
                      </w:tcBorders>
                      <w:vAlign w:val="center"/>
                    </w:tcPr>
                    <w:p w14:paraId="40632FBB" w14:textId="77777777" w:rsidR="00247AE1" w:rsidRPr="005B0A92" w:rsidRDefault="00247AE1" w:rsidP="00613733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 w:rsidRPr="005B0A92">
                        <w:rPr>
                          <w:rFonts w:ascii="MS Mincho" w:eastAsia="MS Mincho" w:hAnsi="MS Mincho" w:cs="Times New Roman" w:hint="eastAsia"/>
                          <w:sz w:val="18"/>
                          <w:szCs w:val="18"/>
                          <w:lang w:val="en-GB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</w:tcBorders>
                  <w:vAlign w:val="center"/>
                </w:tcPr>
                <w:p w14:paraId="382AE031" w14:textId="77777777" w:rsidR="00247AE1" w:rsidRPr="005B0A92" w:rsidRDefault="005B0A92" w:rsidP="00613733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bottom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5FE787AC" w14:textId="77777777" w:rsidR="00247AE1" w:rsidRPr="005B0A92" w:rsidRDefault="007735B8" w:rsidP="00613733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Подтверждение соответствия Техническому регламенту о безопасности объектов морского транспорта, утвержденному Постановлением Правительства РФ от 12.08.2010 № 620 (Код ОКП)</w:t>
                  </w:r>
                </w:p>
              </w:tc>
            </w:tr>
            <w:tr w:rsidR="003F40A4" w:rsidRPr="005B0A92" w14:paraId="3A097747" w14:textId="77777777" w:rsidTr="00357803">
              <w:sdt>
                <w:sdtPr>
                  <w:rPr>
                    <w:rFonts w:ascii="Times New Roman" w:hAnsi="Times New Roman" w:cs="Times New Roman"/>
                    <w:sz w:val="18"/>
                    <w:szCs w:val="18"/>
                    <w:lang w:val="en-GB"/>
                  </w:rPr>
                  <w:id w:val="-876624741"/>
                  <w14:checkbox>
                    <w14:checked w14:val="1"/>
                    <w14:checkedState w14:val="2612" w14:font="Yu Gothic UI"/>
                    <w14:uncheckedState w14:val="2610" w14:font="Yu Gothic UI"/>
                  </w14:checkbox>
                </w:sdtPr>
                <w:sdtContent>
                  <w:tc>
                    <w:tcPr>
                      <w:tcW w:w="180" w:type="pct"/>
                      <w:tcBorders>
                        <w:top w:val="single" w:sz="8" w:space="0" w:color="808080" w:themeColor="background1" w:themeShade="80"/>
                        <w:left w:val="single" w:sz="12" w:space="0" w:color="808080" w:themeColor="background1" w:themeShade="80"/>
                      </w:tcBorders>
                      <w:vAlign w:val="center"/>
                    </w:tcPr>
                    <w:p w14:paraId="2BF2F72F" w14:textId="0011B2F4" w:rsidR="003F40A4" w:rsidRPr="005B0A92" w:rsidRDefault="00CE2E46" w:rsidP="003F40A4">
                      <w:pPr>
                        <w:ind w:right="-108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Yu Gothic UI" w:eastAsia="Yu Gothic UI" w:hAnsi="Yu Gothic UI" w:cs="Times New Roman" w:hint="eastAsia"/>
                          <w:sz w:val="18"/>
                          <w:szCs w:val="18"/>
                          <w:lang w:val="en-GB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114" w:type="pct"/>
                  <w:tcBorders>
                    <w:top w:val="single" w:sz="8" w:space="0" w:color="808080" w:themeColor="background1" w:themeShade="80"/>
                  </w:tcBorders>
                  <w:vAlign w:val="center"/>
                </w:tcPr>
                <w:p w14:paraId="230188D6" w14:textId="77777777" w:rsidR="003F40A4" w:rsidRPr="005B0A92" w:rsidRDefault="005B0A92" w:rsidP="003F40A4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  <w:r w:rsidR="00E074C5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1</w:t>
                  </w:r>
                </w:p>
              </w:tc>
              <w:tc>
                <w:tcPr>
                  <w:tcW w:w="4706" w:type="pct"/>
                  <w:gridSpan w:val="3"/>
                  <w:tcBorders>
                    <w:top w:val="single" w:sz="8" w:space="0" w:color="808080" w:themeColor="background1" w:themeShade="80"/>
                    <w:right w:val="single" w:sz="12" w:space="0" w:color="808080" w:themeColor="background1" w:themeShade="80"/>
                  </w:tcBorders>
                </w:tcPr>
                <w:p w14:paraId="0CEB4D84" w14:textId="77777777" w:rsidR="003F40A4" w:rsidRPr="005B0A92" w:rsidRDefault="003F40A4" w:rsidP="003F40A4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 w:rsidRPr="005B0A92">
                    <w:rPr>
                      <w:rFonts w:ascii="Times New Roman" w:hAnsi="Times New Roman" w:cs="Times New Roman"/>
                      <w:sz w:val="18"/>
                      <w:szCs w:val="18"/>
                    </w:rPr>
                    <w:t>Иное</w:t>
                  </w:r>
                </w:p>
              </w:tc>
            </w:tr>
            <w:tr w:rsidR="003F40A4" w:rsidRPr="005B0A92" w14:paraId="598F755C" w14:textId="77777777" w:rsidTr="00357803">
              <w:tc>
                <w:tcPr>
                  <w:tcW w:w="180" w:type="pct"/>
                  <w:tcBorders>
                    <w:left w:val="single" w:sz="12" w:space="0" w:color="808080" w:themeColor="background1" w:themeShade="80"/>
                  </w:tcBorders>
                  <w:vAlign w:val="center"/>
                </w:tcPr>
                <w:p w14:paraId="1831ACB9" w14:textId="77777777" w:rsidR="003F40A4" w:rsidRPr="005B0A92" w:rsidRDefault="003F40A4" w:rsidP="003F40A4">
                  <w:pPr>
                    <w:ind w:right="-108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84" w:type="pct"/>
                  <w:gridSpan w:val="2"/>
                  <w:vAlign w:val="center"/>
                </w:tcPr>
                <w:p w14:paraId="44BBE516" w14:textId="77777777" w:rsidR="003F40A4" w:rsidRPr="005B0A92" w:rsidRDefault="003F40A4" w:rsidP="003F40A4">
                  <w:pPr>
                    <w:ind w:left="-113"/>
                    <w:rPr>
                      <w:rFonts w:ascii="Times New Roman" w:hAnsi="Times New Roman" w:cs="Times New Roman"/>
                      <w:b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506" w:type="pct"/>
                  <w:tcBorders>
                    <w:bottom w:val="single" w:sz="4" w:space="0" w:color="808080" w:themeColor="background1" w:themeShade="80"/>
                  </w:tcBorders>
                </w:tcPr>
                <w:p w14:paraId="77505973" w14:textId="64CF504E" w:rsidR="003F40A4" w:rsidRPr="005B0A92" w:rsidRDefault="00444C33" w:rsidP="003F40A4">
                  <w:pP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 xml:space="preserve">{{ </w:t>
                  </w:r>
                  <w:r w:rsidR="00855B7A"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>survey_scope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  <w:t xml:space="preserve"> }}</w:t>
                  </w:r>
                </w:p>
              </w:tc>
              <w:tc>
                <w:tcPr>
                  <w:tcW w:w="130" w:type="pct"/>
                  <w:tcBorders>
                    <w:left w:val="nil"/>
                    <w:right w:val="single" w:sz="12" w:space="0" w:color="808080" w:themeColor="background1" w:themeShade="80"/>
                  </w:tcBorders>
                </w:tcPr>
                <w:p w14:paraId="60849686" w14:textId="77777777" w:rsidR="003F40A4" w:rsidRPr="005B0A92" w:rsidRDefault="003F40A4" w:rsidP="003F40A4">
                  <w:pPr>
                    <w:ind w:left="-108" w:right="-15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F40A4" w:rsidRPr="005B0A92" w14:paraId="6F3EC165" w14:textId="77777777" w:rsidTr="00262C19">
              <w:trPr>
                <w:trHeight w:hRule="exact" w:val="57"/>
              </w:trPr>
              <w:tc>
                <w:tcPr>
                  <w:tcW w:w="5000" w:type="pct"/>
                  <w:gridSpan w:val="5"/>
                  <w:tcBorders>
                    <w:left w:val="single" w:sz="12" w:space="0" w:color="808080" w:themeColor="background1" w:themeShade="80"/>
                    <w:bottom w:val="single" w:sz="12" w:space="0" w:color="808080" w:themeColor="background1" w:themeShade="80"/>
                    <w:right w:val="single" w:sz="12" w:space="0" w:color="808080" w:themeColor="background1" w:themeShade="80"/>
                  </w:tcBorders>
                  <w:vAlign w:val="center"/>
                </w:tcPr>
                <w:p w14:paraId="6F962CBA" w14:textId="77777777" w:rsidR="003F40A4" w:rsidRPr="005B0A92" w:rsidRDefault="003F40A4" w:rsidP="003F40A4">
                  <w:pPr>
                    <w:ind w:left="-113"/>
                    <w:rPr>
                      <w:rFonts w:ascii="Times New Roman" w:hAnsi="Times New Roman" w:cs="Times New Roman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558E3A33" w14:textId="77777777" w:rsidR="00BE3563" w:rsidRPr="005B0A92" w:rsidRDefault="00BE3563" w:rsidP="00AB04B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F55AC6" w:rsidRPr="005B0A92" w14:paraId="7D3CFD8D" w14:textId="77777777" w:rsidTr="00262C19">
        <w:tc>
          <w:tcPr>
            <w:tcW w:w="5000" w:type="pct"/>
            <w:gridSpan w:val="22"/>
          </w:tcPr>
          <w:p w14:paraId="6FA738DA" w14:textId="0D656E35" w:rsidR="00F55AC6" w:rsidRPr="005B0A92" w:rsidRDefault="007101F5" w:rsidP="005B0A9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2. </w:t>
            </w:r>
            <w:r w:rsidR="00F55AC6" w:rsidRPr="005B0A92">
              <w:rPr>
                <w:rFonts w:ascii="Times New Roman" w:hAnsi="Times New Roman" w:cs="Times New Roman"/>
                <w:sz w:val="18"/>
                <w:szCs w:val="18"/>
              </w:rPr>
              <w:t>Настоящим обязуемся предоставить необходимые условия и обеспечить выполнение правил охраны труда при проведении</w:t>
            </w:r>
            <w:r w:rsidR="005B0A92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Регистром освидетельствования.</w:t>
            </w:r>
          </w:p>
        </w:tc>
      </w:tr>
      <w:tr w:rsidR="002657E9" w:rsidRPr="005B0A92" w14:paraId="23E72270" w14:textId="77777777" w:rsidTr="00262C19">
        <w:tc>
          <w:tcPr>
            <w:tcW w:w="5000" w:type="pct"/>
            <w:gridSpan w:val="22"/>
          </w:tcPr>
          <w:p w14:paraId="27D7FBE4" w14:textId="1411C2D4" w:rsidR="002657E9" w:rsidRPr="002657E9" w:rsidRDefault="007101F5" w:rsidP="0022225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3. </w:t>
            </w:r>
            <w:r w:rsidR="002657E9" w:rsidRPr="002657E9">
              <w:rPr>
                <w:rFonts w:ascii="Times New Roman" w:hAnsi="Times New Roman" w:cs="Times New Roman"/>
                <w:sz w:val="18"/>
                <w:szCs w:val="18"/>
              </w:rPr>
              <w:t>Ориентировочное место и дата начала освидетельствования (</w:t>
            </w:r>
            <w:r w:rsidR="00637FC2">
              <w:rPr>
                <w:rFonts w:ascii="Times New Roman" w:hAnsi="Times New Roman" w:cs="Times New Roman"/>
                <w:sz w:val="18"/>
                <w:szCs w:val="18"/>
              </w:rPr>
              <w:t>страна</w:t>
            </w:r>
            <w:r w:rsidR="00E74D5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22225F">
              <w:rPr>
                <w:rFonts w:ascii="Times New Roman" w:hAnsi="Times New Roman" w:cs="Times New Roman"/>
                <w:sz w:val="18"/>
                <w:szCs w:val="18"/>
              </w:rPr>
              <w:t>город</w:t>
            </w:r>
            <w:r w:rsidR="00E74D59">
              <w:rPr>
                <w:rFonts w:ascii="Times New Roman" w:hAnsi="Times New Roman" w:cs="Times New Roman"/>
                <w:sz w:val="18"/>
                <w:szCs w:val="18"/>
              </w:rPr>
              <w:t>, дата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 xml:space="preserve"> _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{{ </w:t>
            </w:r>
            <w:r w:rsidR="00510F6B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city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}}</w:t>
            </w:r>
            <w:r w:rsidR="009014C9" w:rsidRPr="002A411D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,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{{ </w:t>
            </w:r>
            <w:r w:rsidR="00510F6B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date</w:t>
            </w:r>
            <w:r w:rsidR="00510F6B" w:rsidRPr="00510F6B">
              <w:rPr>
                <w:rFonts w:ascii="Times New Roman" w:hAnsi="Times New Roman" w:cs="Times New Roman"/>
                <w:sz w:val="18"/>
                <w:szCs w:val="18"/>
                <w:u w:val="single"/>
              </w:rPr>
              <w:t xml:space="preserve"> }}</w:t>
            </w:r>
            <w:r w:rsidR="000E0E65" w:rsidRPr="000E0E65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2657E9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75E89" w:rsidRPr="005B0A92" w14:paraId="4D6FC761" w14:textId="77777777" w:rsidTr="00262C19">
        <w:tc>
          <w:tcPr>
            <w:tcW w:w="5000" w:type="pct"/>
            <w:gridSpan w:val="22"/>
          </w:tcPr>
          <w:p w14:paraId="07D33A49" w14:textId="0691CBD5" w:rsidR="00E75E89" w:rsidRPr="005B0A92" w:rsidRDefault="007101F5" w:rsidP="00676CA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4. </w:t>
            </w:r>
            <w:r w:rsidR="00E75E89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Оплату оказанных услуг </w:t>
            </w:r>
            <w:r w:rsidR="00721DC7" w:rsidRPr="00721DC7">
              <w:rPr>
                <w:rFonts w:ascii="Times New Roman" w:hAnsi="Times New Roman" w:cs="Times New Roman"/>
                <w:sz w:val="18"/>
                <w:szCs w:val="18"/>
              </w:rPr>
              <w:t xml:space="preserve">в соответствии с положениями Общих условий оказания услуг Регистром </w:t>
            </w:r>
            <w:r w:rsidR="00E75E89" w:rsidRPr="005B0A92">
              <w:rPr>
                <w:rFonts w:ascii="Times New Roman" w:hAnsi="Times New Roman" w:cs="Times New Roman"/>
                <w:sz w:val="18"/>
                <w:szCs w:val="18"/>
              </w:rPr>
              <w:t>гарантируем.</w:t>
            </w:r>
          </w:p>
        </w:tc>
      </w:tr>
      <w:tr w:rsidR="00A622A4" w:rsidRPr="005B0A92" w14:paraId="4FF8ABB9" w14:textId="77777777" w:rsidTr="00262C19">
        <w:tc>
          <w:tcPr>
            <w:tcW w:w="5000" w:type="pct"/>
            <w:gridSpan w:val="22"/>
          </w:tcPr>
          <w:p w14:paraId="5440AB4E" w14:textId="135A70E9" w:rsidR="00A622A4" w:rsidRPr="00A622A4" w:rsidRDefault="0048507D" w:rsidP="007101F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8507D">
              <w:rPr>
                <w:rFonts w:ascii="Times New Roman" w:hAnsi="Times New Roman" w:cs="Times New Roman"/>
                <w:sz w:val="18"/>
                <w:szCs w:val="18"/>
              </w:rPr>
              <w:t>Валюта расчетов</w:t>
            </w:r>
            <w:r>
              <w:rPr>
                <w:rStyle w:val="af"/>
                <w:rFonts w:ascii="Times New Roman" w:hAnsi="Times New Roman" w:cs="Times New Roman"/>
                <w:sz w:val="18"/>
                <w:szCs w:val="18"/>
              </w:rPr>
              <w:footnoteReference w:id="4"/>
            </w:r>
            <w:r>
              <w:rPr>
                <w:rFonts w:ascii="Times New Roman" w:hAnsi="Times New Roman" w:cs="Times New Roman"/>
                <w:sz w:val="18"/>
                <w:szCs w:val="18"/>
              </w:rPr>
              <w:t>: __</w:t>
            </w:r>
            <w:r w:rsidR="002A411D" w:rsidRPr="002A411D">
              <w:rPr>
                <w:rFonts w:ascii="Times New Roman" w:hAnsi="Times New Roman" w:cs="Times New Roman"/>
                <w:sz w:val="18"/>
                <w:szCs w:val="18"/>
                <w:u w:val="single"/>
                <w:lang w:val="en-US"/>
              </w:rPr>
              <w:t>{{ currency }}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__                                              </w:t>
            </w:r>
            <w:r w:rsidR="007101F5">
              <w:rPr>
                <w:rFonts w:ascii="Times New Roman" w:hAnsi="Times New Roman" w:cs="Times New Roman"/>
                <w:sz w:val="18"/>
                <w:szCs w:val="18"/>
              </w:rPr>
              <w:t>5. </w:t>
            </w:r>
            <w:r w:rsidR="00A622A4" w:rsidRPr="00A622A4">
              <w:rPr>
                <w:rFonts w:ascii="Times New Roman" w:hAnsi="Times New Roman" w:cs="Times New Roman"/>
                <w:sz w:val="18"/>
                <w:szCs w:val="18"/>
              </w:rPr>
              <w:t xml:space="preserve">Срок исполнения обязательств сторонами: </w:t>
            </w:r>
            <w:r w:rsidR="00893484" w:rsidRPr="00893484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  <w:r w:rsidR="0035780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C5084" w:rsidRPr="005B0A92" w14:paraId="73E4AA7C" w14:textId="77777777" w:rsidTr="00262C19">
        <w:tc>
          <w:tcPr>
            <w:tcW w:w="5000" w:type="pct"/>
            <w:gridSpan w:val="22"/>
          </w:tcPr>
          <w:p w14:paraId="11E0B0A0" w14:textId="2C7AB851" w:rsidR="00EC5084" w:rsidRPr="00EC5084" w:rsidRDefault="007101F5" w:rsidP="00E75E8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6. </w:t>
            </w:r>
            <w:r w:rsidR="00EC5084" w:rsidRPr="00EC5084">
              <w:rPr>
                <w:rFonts w:ascii="Times New Roman" w:hAnsi="Times New Roman" w:cs="Times New Roman"/>
                <w:sz w:val="18"/>
                <w:szCs w:val="18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Заявителю.</w:t>
            </w:r>
          </w:p>
        </w:tc>
      </w:tr>
      <w:tr w:rsidR="003B12FB" w:rsidRPr="005B0A92" w14:paraId="4BE42222" w14:textId="77777777" w:rsidTr="00262C19">
        <w:tc>
          <w:tcPr>
            <w:tcW w:w="5000" w:type="pct"/>
            <w:gridSpan w:val="22"/>
          </w:tcPr>
          <w:p w14:paraId="266D5860" w14:textId="7AFDCB72" w:rsidR="003B12FB" w:rsidRPr="005B0A92" w:rsidRDefault="007101F5" w:rsidP="00AB04B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7. 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С Общими условиями оказания услуг Регистром ознакомлены и согласны (</w:t>
            </w:r>
            <w:hyperlink r:id="rId8" w:history="1"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www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rs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-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class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org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/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conditions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</w:rPr>
                <w:t>-</w:t>
              </w:r>
              <w:r w:rsidR="003B12FB" w:rsidRPr="005B0A92">
                <w:rPr>
                  <w:rStyle w:val="af2"/>
                  <w:rFonts w:ascii="Times New Roman" w:hAnsi="Times New Roman" w:cs="Times New Roman"/>
                  <w:sz w:val="18"/>
                  <w:szCs w:val="18"/>
                  <w:lang w:val="en-US"/>
                </w:rPr>
                <w:t>ru</w:t>
              </w:r>
            </w:hyperlink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</w:tc>
      </w:tr>
      <w:tr w:rsidR="003B12FB" w:rsidRPr="005B0A92" w14:paraId="7A3F76AB" w14:textId="77777777" w:rsidTr="00262C19">
        <w:tc>
          <w:tcPr>
            <w:tcW w:w="5000" w:type="pct"/>
            <w:gridSpan w:val="22"/>
          </w:tcPr>
          <w:p w14:paraId="09FE423B" w14:textId="7572D450" w:rsidR="003B12FB" w:rsidRPr="005B0A92" w:rsidRDefault="007101F5" w:rsidP="00AB04B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8. 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8A1DAF" w:rsidRPr="005B0A92" w14:paraId="6183DE60" w14:textId="77777777" w:rsidTr="00E074C5">
        <w:tc>
          <w:tcPr>
            <w:tcW w:w="2555" w:type="pct"/>
            <w:gridSpan w:val="9"/>
          </w:tcPr>
          <w:p w14:paraId="5EA855B3" w14:textId="77777777" w:rsidR="008A1DAF" w:rsidRPr="005B0A92" w:rsidRDefault="00141102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Регистр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445" w:type="pct"/>
            <w:gridSpan w:val="13"/>
          </w:tcPr>
          <w:p w14:paraId="7AEC97AE" w14:textId="77777777" w:rsidR="008A1DAF" w:rsidRPr="005B0A92" w:rsidRDefault="009E2A5D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Заявитель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141102" w:rsidRPr="005B0A92" w14:paraId="75DD122B" w14:textId="77777777" w:rsidTr="00E074C5">
        <w:tc>
          <w:tcPr>
            <w:tcW w:w="2555" w:type="pct"/>
            <w:gridSpan w:val="9"/>
          </w:tcPr>
          <w:p w14:paraId="1AF705EF" w14:textId="251037C0" w:rsidR="00141102" w:rsidRPr="00E05161" w:rsidRDefault="00141102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Юридический и почтовый адрес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 {{ </w:t>
            </w:r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legal</w:t>
            </w:r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address</w:t>
            </w:r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rs</w:t>
            </w:r>
            <w:r w:rsidR="00E05161" w:rsidRPr="00E05161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2445" w:type="pct"/>
            <w:gridSpan w:val="13"/>
          </w:tcPr>
          <w:p w14:paraId="11AB5B5F" w14:textId="40702C59" w:rsidR="00141102" w:rsidRPr="00E05161" w:rsidRDefault="00141102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Юридический адрес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E0516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{{ legal_address }}</w:t>
            </w:r>
          </w:p>
        </w:tc>
      </w:tr>
      <w:tr w:rsidR="000E0E65" w:rsidRPr="005B0A92" w14:paraId="57DC78A4" w14:textId="77777777" w:rsidTr="00E773D6">
        <w:tc>
          <w:tcPr>
            <w:tcW w:w="2454" w:type="pct"/>
            <w:gridSpan w:val="8"/>
            <w:vMerge w:val="restart"/>
          </w:tcPr>
          <w:p w14:paraId="3D0EE07A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1" w:type="pct"/>
          </w:tcPr>
          <w:p w14:paraId="7EC66EAD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45" w:type="pct"/>
            <w:gridSpan w:val="13"/>
            <w:vMerge w:val="restart"/>
          </w:tcPr>
          <w:p w14:paraId="1D90D232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0E0E65" w:rsidRPr="005B0A92" w14:paraId="2E7294D4" w14:textId="77777777" w:rsidTr="00E773D6">
        <w:tc>
          <w:tcPr>
            <w:tcW w:w="2454" w:type="pct"/>
            <w:gridSpan w:val="8"/>
            <w:vMerge/>
            <w:tcBorders>
              <w:bottom w:val="dotted" w:sz="4" w:space="0" w:color="808080" w:themeColor="background1" w:themeShade="80"/>
            </w:tcBorders>
          </w:tcPr>
          <w:p w14:paraId="400D196C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1" w:type="pct"/>
          </w:tcPr>
          <w:p w14:paraId="51952903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45" w:type="pct"/>
            <w:gridSpan w:val="13"/>
            <w:vMerge/>
            <w:tcBorders>
              <w:bottom w:val="dotted" w:sz="4" w:space="0" w:color="808080" w:themeColor="background1" w:themeShade="80"/>
            </w:tcBorders>
          </w:tcPr>
          <w:p w14:paraId="62533DB1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141102" w:rsidRPr="005B0A92" w14:paraId="74BAE902" w14:textId="77777777" w:rsidTr="00E074C5">
        <w:tc>
          <w:tcPr>
            <w:tcW w:w="2555" w:type="pct"/>
            <w:gridSpan w:val="9"/>
          </w:tcPr>
          <w:p w14:paraId="7CC46792" w14:textId="20C952EF" w:rsidR="00141102" w:rsidRPr="005B0A92" w:rsidRDefault="008104CE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postal_address_rs }}</w:t>
            </w:r>
          </w:p>
        </w:tc>
        <w:tc>
          <w:tcPr>
            <w:tcW w:w="2445" w:type="pct"/>
            <w:gridSpan w:val="13"/>
            <w:tcBorders>
              <w:top w:val="dotted" w:sz="4" w:space="0" w:color="808080" w:themeColor="background1" w:themeShade="80"/>
            </w:tcBorders>
          </w:tcPr>
          <w:p w14:paraId="15C65516" w14:textId="0AF88603" w:rsidR="00141102" w:rsidRPr="008104CE" w:rsidRDefault="007C5B24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Почтовый адрес (адрес для направления счета и договорной документации)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 {{ </w:t>
            </w:r>
            <w:r w:rsidR="008104C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postal</w:t>
            </w:r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8104C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address</w:t>
            </w:r>
            <w:r w:rsidR="008104CE" w:rsidRPr="008104CE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</w:tr>
      <w:tr w:rsidR="000E0E65" w:rsidRPr="005B0A92" w14:paraId="3815150F" w14:textId="77777777" w:rsidTr="008C05B8">
        <w:tc>
          <w:tcPr>
            <w:tcW w:w="2555" w:type="pct"/>
            <w:gridSpan w:val="9"/>
          </w:tcPr>
          <w:p w14:paraId="4189DE86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45" w:type="pct"/>
            <w:gridSpan w:val="13"/>
            <w:vMerge w:val="restart"/>
            <w:tcBorders>
              <w:top w:val="dotted" w:sz="4" w:space="0" w:color="808080" w:themeColor="background1" w:themeShade="80"/>
            </w:tcBorders>
          </w:tcPr>
          <w:p w14:paraId="612A8AA0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E0E65" w:rsidRPr="005B0A92" w14:paraId="760A0592" w14:textId="77777777" w:rsidTr="008C05B8">
        <w:tc>
          <w:tcPr>
            <w:tcW w:w="2555" w:type="pct"/>
            <w:gridSpan w:val="9"/>
          </w:tcPr>
          <w:p w14:paraId="1BD5C0BC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45" w:type="pct"/>
            <w:gridSpan w:val="13"/>
            <w:vMerge/>
          </w:tcPr>
          <w:p w14:paraId="724FAF6E" w14:textId="77777777" w:rsidR="000E0E65" w:rsidRPr="005B0A92" w:rsidRDefault="000E0E65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12954" w:rsidRPr="005B0A92" w14:paraId="6E2C63F1" w14:textId="77777777" w:rsidTr="00357803">
        <w:tc>
          <w:tcPr>
            <w:tcW w:w="454" w:type="pct"/>
            <w:gridSpan w:val="2"/>
          </w:tcPr>
          <w:p w14:paraId="7984A08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ИНН:</w:t>
            </w:r>
          </w:p>
        </w:tc>
        <w:tc>
          <w:tcPr>
            <w:tcW w:w="2000" w:type="pct"/>
            <w:gridSpan w:val="6"/>
            <w:tcBorders>
              <w:bottom w:val="dotted" w:sz="4" w:space="0" w:color="808080" w:themeColor="background1" w:themeShade="80"/>
            </w:tcBorders>
          </w:tcPr>
          <w:p w14:paraId="701064CA" w14:textId="5897C804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inn_rs }}</w:t>
            </w:r>
          </w:p>
        </w:tc>
        <w:tc>
          <w:tcPr>
            <w:tcW w:w="101" w:type="pct"/>
          </w:tcPr>
          <w:p w14:paraId="3FF7874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3" w:type="pct"/>
          </w:tcPr>
          <w:p w14:paraId="160E80C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ИНН</w:t>
            </w:r>
            <w:r w:rsidRPr="005B0A9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footnoteReference w:id="5"/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02" w:type="pct"/>
            <w:gridSpan w:val="12"/>
            <w:tcBorders>
              <w:bottom w:val="dotted" w:sz="4" w:space="0" w:color="808080" w:themeColor="background1" w:themeShade="80"/>
            </w:tcBorders>
          </w:tcPr>
          <w:p w14:paraId="456FD432" w14:textId="204E8E17" w:rsidR="00D12954" w:rsidRPr="005B0A92" w:rsidRDefault="00E11086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inn }}</w:t>
            </w:r>
          </w:p>
        </w:tc>
      </w:tr>
      <w:tr w:rsidR="00D12954" w:rsidRPr="005B0A92" w14:paraId="080564B8" w14:textId="77777777" w:rsidTr="00357803">
        <w:tc>
          <w:tcPr>
            <w:tcW w:w="454" w:type="pct"/>
            <w:gridSpan w:val="2"/>
          </w:tcPr>
          <w:p w14:paraId="38031654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КПП:</w:t>
            </w:r>
          </w:p>
        </w:tc>
        <w:tc>
          <w:tcPr>
            <w:tcW w:w="2000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97C5F11" w14:textId="15473552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kpp_rs }}</w:t>
            </w:r>
          </w:p>
        </w:tc>
        <w:tc>
          <w:tcPr>
            <w:tcW w:w="101" w:type="pct"/>
          </w:tcPr>
          <w:p w14:paraId="6358051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3" w:type="pct"/>
          </w:tcPr>
          <w:p w14:paraId="42C8FFA1" w14:textId="3B44B822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КПП</w:t>
            </w:r>
            <w:r w:rsidR="00C228CF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0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4039204" w14:textId="1CEFA1CF" w:rsidR="00D12954" w:rsidRPr="005B0A92" w:rsidRDefault="00E11086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kpp }}</w:t>
            </w:r>
          </w:p>
        </w:tc>
      </w:tr>
      <w:tr w:rsidR="00D12954" w:rsidRPr="005B0A92" w14:paraId="138A01E9" w14:textId="77777777" w:rsidTr="00357803">
        <w:tc>
          <w:tcPr>
            <w:tcW w:w="454" w:type="pct"/>
            <w:gridSpan w:val="2"/>
          </w:tcPr>
          <w:p w14:paraId="51F5A256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ОГРН:</w:t>
            </w:r>
          </w:p>
        </w:tc>
        <w:tc>
          <w:tcPr>
            <w:tcW w:w="2000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7619F9F" w14:textId="547E8B56" w:rsidR="00D12954" w:rsidRPr="005B0A92" w:rsidRDefault="004318C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ogrn_rs }}</w:t>
            </w:r>
          </w:p>
        </w:tc>
        <w:tc>
          <w:tcPr>
            <w:tcW w:w="101" w:type="pct"/>
          </w:tcPr>
          <w:p w14:paraId="5735838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3" w:type="pct"/>
          </w:tcPr>
          <w:p w14:paraId="3B04D4E6" w14:textId="253523CA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ОГРН</w:t>
            </w:r>
            <w:r w:rsidR="00C228CF">
              <w:rPr>
                <w:rFonts w:ascii="Times New Roman" w:hAnsi="Times New Roman" w:cs="Times New Roman"/>
                <w:sz w:val="18"/>
                <w:szCs w:val="18"/>
                <w:vertAlign w:val="superscript"/>
                <w:lang w:val="en-US"/>
              </w:rPr>
              <w:t>5</w:t>
            </w: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0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684E20" w14:textId="712B76A0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ogrn }}</w:t>
            </w:r>
          </w:p>
        </w:tc>
      </w:tr>
      <w:tr w:rsidR="00D12954" w:rsidRPr="005B0A92" w14:paraId="026BB406" w14:textId="77777777" w:rsidTr="00357803">
        <w:tc>
          <w:tcPr>
            <w:tcW w:w="454" w:type="pct"/>
            <w:gridSpan w:val="2"/>
          </w:tcPr>
          <w:p w14:paraId="30780AC8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Факс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00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426AE8" w14:textId="1E57E473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</w:t>
            </w:r>
          </w:p>
        </w:tc>
        <w:tc>
          <w:tcPr>
            <w:tcW w:w="101" w:type="pct"/>
          </w:tcPr>
          <w:p w14:paraId="770C0E5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3" w:type="pct"/>
          </w:tcPr>
          <w:p w14:paraId="248FD596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Факс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0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D01A034" w14:textId="6AFA2BB6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--</w:t>
            </w:r>
          </w:p>
        </w:tc>
      </w:tr>
      <w:tr w:rsidR="00D12954" w:rsidRPr="005B0A92" w14:paraId="72154A83" w14:textId="77777777" w:rsidTr="00357803">
        <w:tc>
          <w:tcPr>
            <w:tcW w:w="454" w:type="pct"/>
            <w:gridSpan w:val="2"/>
          </w:tcPr>
          <w:p w14:paraId="78E60871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00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BDED516" w14:textId="4D9BA7F8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phone_number_rs }}</w:t>
            </w:r>
          </w:p>
        </w:tc>
        <w:tc>
          <w:tcPr>
            <w:tcW w:w="101" w:type="pct"/>
          </w:tcPr>
          <w:p w14:paraId="1EA1651E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3" w:type="pct"/>
          </w:tcPr>
          <w:p w14:paraId="30B0E540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Телефон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  <w:tc>
          <w:tcPr>
            <w:tcW w:w="200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D578851" w14:textId="43D3F918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phone_number }}</w:t>
            </w:r>
          </w:p>
        </w:tc>
      </w:tr>
      <w:tr w:rsidR="00D12954" w:rsidRPr="005B0A92" w14:paraId="61360C1D" w14:textId="77777777" w:rsidTr="00357803">
        <w:tc>
          <w:tcPr>
            <w:tcW w:w="454" w:type="pct"/>
            <w:gridSpan w:val="2"/>
          </w:tcPr>
          <w:p w14:paraId="35D8818C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2000" w:type="pct"/>
            <w:gridSpan w:val="6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DEE985F" w14:textId="373459E3" w:rsidR="00D12954" w:rsidRPr="005B0A92" w:rsidRDefault="0057294F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email</w:t>
            </w:r>
            <w:r w:rsidR="00436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_rs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01" w:type="pct"/>
          </w:tcPr>
          <w:p w14:paraId="55585D69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43" w:type="pct"/>
          </w:tcPr>
          <w:p w14:paraId="3A046A60" w14:textId="77777777" w:rsidR="00D12954" w:rsidRPr="005B0A92" w:rsidRDefault="00D1295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E-mail:</w:t>
            </w:r>
          </w:p>
        </w:tc>
        <w:tc>
          <w:tcPr>
            <w:tcW w:w="200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671A78F" w14:textId="34948C5C" w:rsidR="00D12954" w:rsidRPr="005B0A92" w:rsidRDefault="0043664B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email }}</w:t>
            </w:r>
          </w:p>
        </w:tc>
      </w:tr>
      <w:tr w:rsidR="007C5B24" w:rsidRPr="005B0A92" w14:paraId="5128AE28" w14:textId="77777777" w:rsidTr="00E074C5">
        <w:tc>
          <w:tcPr>
            <w:tcW w:w="2555" w:type="pct"/>
            <w:gridSpan w:val="9"/>
          </w:tcPr>
          <w:p w14:paraId="717B9557" w14:textId="0E1EBC5F" w:rsidR="007C5B24" w:rsidRPr="00D00E00" w:rsidRDefault="008639A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Платежные</w:t>
            </w:r>
            <w:r w:rsidRP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7C5B24" w:rsidRPr="005B0A92">
              <w:rPr>
                <w:rFonts w:ascii="Times New Roman" w:hAnsi="Times New Roman" w:cs="Times New Roman"/>
                <w:sz w:val="18"/>
                <w:szCs w:val="18"/>
              </w:rPr>
              <w:t>реквизиты</w:t>
            </w:r>
            <w:r w:rsidR="003B12FB" w:rsidRP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{{ payment_account_rs }}</w:t>
            </w:r>
          </w:p>
        </w:tc>
        <w:tc>
          <w:tcPr>
            <w:tcW w:w="2445" w:type="pct"/>
            <w:gridSpan w:val="13"/>
          </w:tcPr>
          <w:p w14:paraId="2D1D1E85" w14:textId="7A4D79EB" w:rsidR="007C5B24" w:rsidRPr="00D00E00" w:rsidRDefault="00E53E91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Платежные</w:t>
            </w:r>
            <w:r w:rsidR="007C5B24"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 реквизиты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D00E0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{{ payment_account }}</w:t>
            </w:r>
          </w:p>
        </w:tc>
      </w:tr>
      <w:tr w:rsidR="007C5B24" w:rsidRPr="005B0A92" w14:paraId="1EFFE262" w14:textId="77777777" w:rsidTr="00E074C5">
        <w:tc>
          <w:tcPr>
            <w:tcW w:w="2555" w:type="pct"/>
            <w:gridSpan w:val="9"/>
          </w:tcPr>
          <w:p w14:paraId="20AE0635" w14:textId="77777777" w:rsidR="007C5B24" w:rsidRPr="005B0A92" w:rsidRDefault="007C5B2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45" w:type="pct"/>
            <w:gridSpan w:val="13"/>
          </w:tcPr>
          <w:p w14:paraId="4F30D248" w14:textId="77777777" w:rsidR="007C5B24" w:rsidRPr="005B0A92" w:rsidRDefault="007C5B24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F6CAE" w:rsidRPr="005B0A92" w14:paraId="781B29B5" w14:textId="77777777" w:rsidTr="00357803">
        <w:tc>
          <w:tcPr>
            <w:tcW w:w="2555" w:type="pct"/>
            <w:gridSpan w:val="9"/>
          </w:tcPr>
          <w:p w14:paraId="0C04CEB1" w14:textId="77777777" w:rsidR="002F6CAE" w:rsidRPr="005B0A92" w:rsidRDefault="002F6CAE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45" w:type="pct"/>
            <w:gridSpan w:val="13"/>
          </w:tcPr>
          <w:p w14:paraId="2F7A0B95" w14:textId="77777777" w:rsidR="002F6CAE" w:rsidRPr="005B0A92" w:rsidRDefault="002F6CAE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5A602A" w:rsidRPr="005B0A92" w14:paraId="7DB0D373" w14:textId="77777777" w:rsidTr="00357803">
        <w:tc>
          <w:tcPr>
            <w:tcW w:w="2454" w:type="pct"/>
            <w:gridSpan w:val="8"/>
            <w:tcBorders>
              <w:bottom w:val="single" w:sz="4" w:space="0" w:color="808080" w:themeColor="background1" w:themeShade="80"/>
            </w:tcBorders>
          </w:tcPr>
          <w:p w14:paraId="451BED64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Подписи Сторон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  <w:tc>
          <w:tcPr>
            <w:tcW w:w="101" w:type="pct"/>
            <w:tcBorders>
              <w:bottom w:val="single" w:sz="4" w:space="0" w:color="808080" w:themeColor="background1" w:themeShade="80"/>
            </w:tcBorders>
          </w:tcPr>
          <w:p w14:paraId="5B6EF576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445" w:type="pct"/>
            <w:gridSpan w:val="13"/>
            <w:tcBorders>
              <w:bottom w:val="single" w:sz="4" w:space="0" w:color="808080" w:themeColor="background1" w:themeShade="80"/>
            </w:tcBorders>
          </w:tcPr>
          <w:p w14:paraId="4ACB8B6E" w14:textId="77777777" w:rsidR="005A602A" w:rsidRPr="005B0A92" w:rsidRDefault="005A602A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2F6CAE" w:rsidRPr="005B0A92" w14:paraId="2421606C" w14:textId="77777777" w:rsidTr="00357803">
        <w:tc>
          <w:tcPr>
            <w:tcW w:w="2555" w:type="pct"/>
            <w:gridSpan w:val="9"/>
            <w:tcBorders>
              <w:top w:val="single" w:sz="4" w:space="0" w:color="808080" w:themeColor="background1" w:themeShade="80"/>
            </w:tcBorders>
          </w:tcPr>
          <w:p w14:paraId="03ACD07A" w14:textId="77777777" w:rsidR="002F6CAE" w:rsidRPr="005B0A92" w:rsidRDefault="002832D7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От Регистра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17C688CD" w14:textId="77777777" w:rsidR="00DF1DC3" w:rsidRPr="005B0A92" w:rsidRDefault="00DF1DC3" w:rsidP="00AB04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Заявка принята:</w:t>
            </w:r>
          </w:p>
        </w:tc>
        <w:tc>
          <w:tcPr>
            <w:tcW w:w="2445" w:type="pct"/>
            <w:gridSpan w:val="13"/>
            <w:tcBorders>
              <w:top w:val="single" w:sz="4" w:space="0" w:color="808080" w:themeColor="background1" w:themeShade="80"/>
            </w:tcBorders>
          </w:tcPr>
          <w:p w14:paraId="367AE7F5" w14:textId="77777777" w:rsidR="002F6CAE" w:rsidRPr="005B0A92" w:rsidRDefault="002832D7" w:rsidP="00AB04B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 xml:space="preserve">От </w:t>
            </w:r>
            <w:r w:rsidR="00A92386" w:rsidRPr="005B0A92">
              <w:rPr>
                <w:rFonts w:ascii="Times New Roman" w:hAnsi="Times New Roman" w:cs="Times New Roman"/>
                <w:sz w:val="18"/>
                <w:szCs w:val="18"/>
              </w:rPr>
              <w:t>Заявителя</w:t>
            </w:r>
            <w:r w:rsidR="003B12FB" w:rsidRPr="005B0A9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</w:tr>
      <w:tr w:rsidR="00BF1860" w:rsidRPr="005B0A92" w14:paraId="458A68FD" w14:textId="77777777" w:rsidTr="00357803">
        <w:trPr>
          <w:trHeight w:val="397"/>
        </w:trPr>
        <w:tc>
          <w:tcPr>
            <w:tcW w:w="2454" w:type="pct"/>
            <w:gridSpan w:val="8"/>
            <w:tcBorders>
              <w:bottom w:val="single" w:sz="4" w:space="0" w:color="auto"/>
            </w:tcBorders>
            <w:vAlign w:val="bottom"/>
          </w:tcPr>
          <w:p w14:paraId="2F7CCE7A" w14:textId="5966A1F6" w:rsidR="007735B8" w:rsidRPr="00776E1E" w:rsidRDefault="00776E1E" w:rsidP="00BE610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 register_signer_position }}</w:t>
            </w:r>
          </w:p>
        </w:tc>
        <w:tc>
          <w:tcPr>
            <w:tcW w:w="101" w:type="pct"/>
            <w:vAlign w:val="bottom"/>
          </w:tcPr>
          <w:p w14:paraId="6209DD7C" w14:textId="77777777" w:rsidR="00BF1860" w:rsidRPr="005B0A92" w:rsidRDefault="00BF1860" w:rsidP="00BE61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0A92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</w:tc>
        <w:tc>
          <w:tcPr>
            <w:tcW w:w="2445" w:type="pct"/>
            <w:gridSpan w:val="13"/>
            <w:vAlign w:val="bottom"/>
          </w:tcPr>
          <w:p w14:paraId="2F82BC9C" w14:textId="77777777" w:rsidR="00BF1860" w:rsidRPr="005B0A92" w:rsidRDefault="00BF1860" w:rsidP="00BE610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F1860" w:rsidRPr="00676CA0" w14:paraId="48DF5D43" w14:textId="77777777" w:rsidTr="00357803">
        <w:tc>
          <w:tcPr>
            <w:tcW w:w="2454" w:type="pct"/>
            <w:gridSpan w:val="8"/>
            <w:tcBorders>
              <w:top w:val="single" w:sz="4" w:space="0" w:color="auto"/>
            </w:tcBorders>
          </w:tcPr>
          <w:p w14:paraId="69EA9437" w14:textId="77777777" w:rsidR="00BF1860" w:rsidRPr="00676CA0" w:rsidRDefault="00BF1860" w:rsidP="00BE6106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Должность</w:t>
            </w:r>
          </w:p>
        </w:tc>
        <w:tc>
          <w:tcPr>
            <w:tcW w:w="101" w:type="pct"/>
          </w:tcPr>
          <w:p w14:paraId="6744E7CE" w14:textId="77777777" w:rsidR="00BF1860" w:rsidRPr="00676CA0" w:rsidRDefault="00BF1860" w:rsidP="00AB04BC">
            <w:pPr>
              <w:rPr>
                <w:rFonts w:ascii="Times New Roman" w:hAnsi="Times New Roman" w:cs="Times New Roman"/>
                <w:sz w:val="14"/>
                <w:szCs w:val="20"/>
              </w:rPr>
            </w:pPr>
          </w:p>
        </w:tc>
        <w:tc>
          <w:tcPr>
            <w:tcW w:w="2445" w:type="pct"/>
            <w:gridSpan w:val="13"/>
          </w:tcPr>
          <w:p w14:paraId="597DC444" w14:textId="77777777" w:rsidR="00BF1860" w:rsidRPr="00676CA0" w:rsidRDefault="00BF1860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</w:tr>
      <w:tr w:rsidR="00BF1860" w:rsidRPr="00AB04BC" w14:paraId="2D393878" w14:textId="77777777" w:rsidTr="00357803">
        <w:trPr>
          <w:trHeight w:val="397"/>
        </w:trPr>
        <w:tc>
          <w:tcPr>
            <w:tcW w:w="1146" w:type="pct"/>
            <w:gridSpan w:val="6"/>
            <w:vAlign w:val="bottom"/>
          </w:tcPr>
          <w:p w14:paraId="3C09B725" w14:textId="77777777" w:rsidR="00BF1860" w:rsidRPr="00AB04BC" w:rsidRDefault="00BF1860" w:rsidP="00BE61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26AC">
              <w:rPr>
                <w:rFonts w:ascii="Times New Roman" w:hAnsi="Times New Roman" w:cs="Times New Roman"/>
                <w:sz w:val="18"/>
                <w:szCs w:val="20"/>
              </w:rPr>
              <w:t>действующий на основании</w:t>
            </w:r>
          </w:p>
        </w:tc>
        <w:tc>
          <w:tcPr>
            <w:tcW w:w="1409" w:type="pct"/>
            <w:gridSpan w:val="3"/>
            <w:tcBorders>
              <w:bottom w:val="single" w:sz="4" w:space="0" w:color="auto"/>
            </w:tcBorders>
            <w:vAlign w:val="bottom"/>
          </w:tcPr>
          <w:p w14:paraId="5BC3DE2E" w14:textId="0148D061" w:rsidR="007735B8" w:rsidRPr="00776E1E" w:rsidRDefault="00776E1E" w:rsidP="00BE6106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 register_signer_proxy }}</w:t>
            </w:r>
          </w:p>
        </w:tc>
        <w:tc>
          <w:tcPr>
            <w:tcW w:w="2445" w:type="pct"/>
            <w:gridSpan w:val="13"/>
            <w:vAlign w:val="bottom"/>
          </w:tcPr>
          <w:p w14:paraId="042F7F74" w14:textId="77777777" w:rsidR="00BF1860" w:rsidRPr="00AB04BC" w:rsidRDefault="00BF1860" w:rsidP="00BE61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F1860" w:rsidRPr="007735B8" w14:paraId="37516AF4" w14:textId="77777777" w:rsidTr="00357803">
        <w:trPr>
          <w:trHeight w:val="112"/>
        </w:trPr>
        <w:tc>
          <w:tcPr>
            <w:tcW w:w="1146" w:type="pct"/>
            <w:gridSpan w:val="6"/>
          </w:tcPr>
          <w:p w14:paraId="07381755" w14:textId="77777777" w:rsidR="00BF1860" w:rsidRPr="007735B8" w:rsidRDefault="00BF1860" w:rsidP="00AB04BC">
            <w:pPr>
              <w:rPr>
                <w:rFonts w:ascii="Times New Roman" w:hAnsi="Times New Roman" w:cs="Times New Roman"/>
                <w:sz w:val="12"/>
                <w:szCs w:val="20"/>
              </w:rPr>
            </w:pPr>
          </w:p>
        </w:tc>
        <w:tc>
          <w:tcPr>
            <w:tcW w:w="1409" w:type="pct"/>
            <w:gridSpan w:val="3"/>
            <w:tcBorders>
              <w:top w:val="single" w:sz="4" w:space="0" w:color="auto"/>
            </w:tcBorders>
          </w:tcPr>
          <w:p w14:paraId="3368FAC7" w14:textId="77777777" w:rsidR="00BF1860" w:rsidRDefault="00BF1860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  <w:p w14:paraId="0DE3D327" w14:textId="126A7695" w:rsidR="00E31D9E" w:rsidRPr="007735B8" w:rsidRDefault="00E31D9E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  <w:tc>
          <w:tcPr>
            <w:tcW w:w="2445" w:type="pct"/>
            <w:gridSpan w:val="13"/>
          </w:tcPr>
          <w:p w14:paraId="78282647" w14:textId="77777777" w:rsidR="00BF1860" w:rsidRPr="007735B8" w:rsidRDefault="00BF1860" w:rsidP="00AB04BC">
            <w:pPr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</w:tr>
      <w:tr w:rsidR="002832D7" w:rsidRPr="00AB04BC" w14:paraId="52ADC117" w14:textId="77777777" w:rsidTr="00357803">
        <w:tc>
          <w:tcPr>
            <w:tcW w:w="928" w:type="pct"/>
            <w:gridSpan w:val="4"/>
            <w:tcBorders>
              <w:bottom w:val="single" w:sz="4" w:space="0" w:color="auto"/>
            </w:tcBorders>
          </w:tcPr>
          <w:p w14:paraId="4980E18A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5" w:type="pct"/>
          </w:tcPr>
          <w:p w14:paraId="70594F3C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81" w:type="pct"/>
            <w:gridSpan w:val="3"/>
            <w:tcBorders>
              <w:bottom w:val="single" w:sz="4" w:space="0" w:color="auto"/>
            </w:tcBorders>
          </w:tcPr>
          <w:p w14:paraId="2D41A46A" w14:textId="13AA65CE" w:rsidR="002832D7" w:rsidRPr="00AB04BC" w:rsidRDefault="00FD29EA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register_signer }}</w:t>
            </w:r>
          </w:p>
        </w:tc>
        <w:tc>
          <w:tcPr>
            <w:tcW w:w="101" w:type="pct"/>
          </w:tcPr>
          <w:p w14:paraId="4A4D3479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pct"/>
            <w:gridSpan w:val="5"/>
            <w:tcBorders>
              <w:bottom w:val="single" w:sz="4" w:space="0" w:color="auto"/>
            </w:tcBorders>
          </w:tcPr>
          <w:p w14:paraId="0EE2E81E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8" w:type="pct"/>
            <w:gridSpan w:val="2"/>
          </w:tcPr>
          <w:p w14:paraId="31EF786D" w14:textId="77777777" w:rsidR="002832D7" w:rsidRPr="00AB04BC" w:rsidRDefault="002832D7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gridSpan w:val="6"/>
            <w:tcBorders>
              <w:bottom w:val="single" w:sz="4" w:space="0" w:color="auto"/>
            </w:tcBorders>
          </w:tcPr>
          <w:p w14:paraId="4AEBC9E9" w14:textId="29978EF0" w:rsidR="002832D7" w:rsidRPr="00AB04BC" w:rsidRDefault="000D753F" w:rsidP="00AB04B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applicant_signer }}</w:t>
            </w:r>
          </w:p>
        </w:tc>
      </w:tr>
      <w:tr w:rsidR="002832D7" w:rsidRPr="00676CA0" w14:paraId="3F34D4F5" w14:textId="77777777" w:rsidTr="00357803">
        <w:tc>
          <w:tcPr>
            <w:tcW w:w="928" w:type="pct"/>
            <w:gridSpan w:val="4"/>
            <w:tcBorders>
              <w:top w:val="single" w:sz="4" w:space="0" w:color="auto"/>
            </w:tcBorders>
          </w:tcPr>
          <w:p w14:paraId="6ED57A33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Подпись</w:t>
            </w:r>
          </w:p>
        </w:tc>
        <w:tc>
          <w:tcPr>
            <w:tcW w:w="145" w:type="pct"/>
          </w:tcPr>
          <w:p w14:paraId="0EBDF77B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1381" w:type="pct"/>
            <w:gridSpan w:val="3"/>
            <w:tcBorders>
              <w:top w:val="single" w:sz="4" w:space="0" w:color="auto"/>
            </w:tcBorders>
          </w:tcPr>
          <w:p w14:paraId="28CBF464" w14:textId="77777777" w:rsidR="002832D7" w:rsidRPr="00676CA0" w:rsidRDefault="00BE6106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Ф.И.О.</w:t>
            </w:r>
          </w:p>
        </w:tc>
        <w:tc>
          <w:tcPr>
            <w:tcW w:w="101" w:type="pct"/>
          </w:tcPr>
          <w:p w14:paraId="336B577A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993" w:type="pct"/>
            <w:gridSpan w:val="5"/>
            <w:tcBorders>
              <w:top w:val="single" w:sz="4" w:space="0" w:color="auto"/>
            </w:tcBorders>
          </w:tcPr>
          <w:p w14:paraId="3807B12C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Подпись</w:t>
            </w:r>
          </w:p>
        </w:tc>
        <w:tc>
          <w:tcPr>
            <w:tcW w:w="158" w:type="pct"/>
            <w:gridSpan w:val="2"/>
          </w:tcPr>
          <w:p w14:paraId="1A24B443" w14:textId="77777777" w:rsidR="002832D7" w:rsidRPr="00676CA0" w:rsidRDefault="002832D7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</w:p>
        </w:tc>
        <w:tc>
          <w:tcPr>
            <w:tcW w:w="1294" w:type="pct"/>
            <w:gridSpan w:val="6"/>
            <w:tcBorders>
              <w:top w:val="single" w:sz="4" w:space="0" w:color="auto"/>
            </w:tcBorders>
          </w:tcPr>
          <w:p w14:paraId="0D242890" w14:textId="77777777" w:rsidR="002832D7" w:rsidRPr="00676CA0" w:rsidRDefault="00DF1DC3" w:rsidP="00AB04BC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</w:rPr>
              <w:t>Ф.И.О.</w:t>
            </w:r>
          </w:p>
        </w:tc>
      </w:tr>
      <w:tr w:rsidR="002832D7" w:rsidRPr="00676CA0" w14:paraId="739AB889" w14:textId="77777777" w:rsidTr="00E074C5">
        <w:tc>
          <w:tcPr>
            <w:tcW w:w="2555" w:type="pct"/>
            <w:gridSpan w:val="9"/>
          </w:tcPr>
          <w:p w14:paraId="68DAA121" w14:textId="77777777" w:rsidR="002832D7" w:rsidRPr="00676CA0" w:rsidRDefault="002832D7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М.П.</w:t>
            </w:r>
          </w:p>
        </w:tc>
        <w:tc>
          <w:tcPr>
            <w:tcW w:w="2445" w:type="pct"/>
            <w:gridSpan w:val="13"/>
          </w:tcPr>
          <w:p w14:paraId="26645EEF" w14:textId="77777777" w:rsidR="002832D7" w:rsidRPr="00676CA0" w:rsidRDefault="002832D7" w:rsidP="00AB04BC">
            <w:pPr>
              <w:rPr>
                <w:rFonts w:ascii="Times New Roman" w:hAnsi="Times New Roman" w:cs="Times New Roman"/>
                <w:sz w:val="14"/>
                <w:szCs w:val="20"/>
                <w:lang w:val="en-US"/>
              </w:rPr>
            </w:pPr>
            <w:r w:rsidRPr="00676CA0">
              <w:rPr>
                <w:rFonts w:ascii="Times New Roman" w:hAnsi="Times New Roman" w:cs="Times New Roman"/>
                <w:sz w:val="14"/>
                <w:szCs w:val="20"/>
                <w:lang w:val="en-US"/>
              </w:rPr>
              <w:t>М.П.</w:t>
            </w:r>
          </w:p>
        </w:tc>
      </w:tr>
    </w:tbl>
    <w:p w14:paraId="11A64513" w14:textId="77777777" w:rsidR="003E286D" w:rsidRPr="00AB04BC" w:rsidRDefault="003E286D" w:rsidP="00AB04BC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AB04BC" w:rsidSect="00F71CE8">
      <w:headerReference w:type="default" r:id="rId9"/>
      <w:pgSz w:w="11906" w:h="16838" w:code="9"/>
      <w:pgMar w:top="1134" w:right="567" w:bottom="567" w:left="1134" w:header="39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B20BC" w14:textId="77777777" w:rsidR="00F71CE8" w:rsidRDefault="00F71CE8" w:rsidP="00E03706">
      <w:pPr>
        <w:spacing w:after="0" w:line="240" w:lineRule="auto"/>
      </w:pPr>
      <w:r>
        <w:separator/>
      </w:r>
    </w:p>
  </w:endnote>
  <w:endnote w:type="continuationSeparator" w:id="0">
    <w:p w14:paraId="4DEF871C" w14:textId="77777777" w:rsidR="00F71CE8" w:rsidRDefault="00F71CE8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C99EA" w14:textId="77777777" w:rsidR="00F71CE8" w:rsidRDefault="00F71CE8" w:rsidP="00E03706">
      <w:pPr>
        <w:spacing w:after="0" w:line="240" w:lineRule="auto"/>
      </w:pPr>
      <w:r>
        <w:separator/>
      </w:r>
    </w:p>
  </w:footnote>
  <w:footnote w:type="continuationSeparator" w:id="0">
    <w:p w14:paraId="137163AB" w14:textId="77777777" w:rsidR="00F71CE8" w:rsidRDefault="00F71CE8" w:rsidP="00E03706">
      <w:pPr>
        <w:spacing w:after="0" w:line="240" w:lineRule="auto"/>
      </w:pPr>
      <w:r>
        <w:continuationSeparator/>
      </w:r>
    </w:p>
  </w:footnote>
  <w:footnote w:id="1">
    <w:p w14:paraId="20D284FB" w14:textId="77777777" w:rsidR="003B12FB" w:rsidRPr="0048507D" w:rsidRDefault="003B12FB" w:rsidP="00842987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Поставить отметку, если применимо</w:t>
      </w:r>
      <w:r w:rsidR="00AB04BC" w:rsidRPr="0048507D">
        <w:rPr>
          <w:sz w:val="14"/>
          <w:szCs w:val="14"/>
        </w:rPr>
        <w:t>.</w:t>
      </w:r>
    </w:p>
  </w:footnote>
  <w:footnote w:id="2">
    <w:p w14:paraId="47444675" w14:textId="0540CB37" w:rsidR="003B12FB" w:rsidRPr="0048507D" w:rsidRDefault="003B12FB" w:rsidP="00842987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Ненужное </w:t>
      </w:r>
      <w:r w:rsidR="00E95133" w:rsidRPr="0048507D">
        <w:rPr>
          <w:sz w:val="14"/>
          <w:szCs w:val="14"/>
        </w:rPr>
        <w:t>удалить</w:t>
      </w:r>
      <w:r w:rsidR="006B410D">
        <w:rPr>
          <w:sz w:val="14"/>
          <w:szCs w:val="14"/>
        </w:rPr>
        <w:t>/вычеркнуть</w:t>
      </w:r>
      <w:r w:rsidR="00AB04BC" w:rsidRPr="0048507D">
        <w:rPr>
          <w:sz w:val="14"/>
          <w:szCs w:val="14"/>
        </w:rPr>
        <w:t>.</w:t>
      </w:r>
    </w:p>
  </w:footnote>
  <w:footnote w:id="3">
    <w:p w14:paraId="214FD5F7" w14:textId="77777777" w:rsidR="008D194E" w:rsidRPr="0048507D" w:rsidRDefault="008D194E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</w:t>
      </w:r>
      <w:r w:rsidR="00A46CF9" w:rsidRPr="0048507D">
        <w:rPr>
          <w:sz w:val="14"/>
          <w:szCs w:val="14"/>
        </w:rPr>
        <w:t>Дополнительно в обязательном порядке у</w:t>
      </w:r>
      <w:r w:rsidR="007B373A" w:rsidRPr="0048507D">
        <w:rPr>
          <w:sz w:val="14"/>
          <w:szCs w:val="14"/>
        </w:rPr>
        <w:t>казываются сведения о наличии одобренной документации</w:t>
      </w:r>
      <w:r w:rsidR="00A46CF9" w:rsidRPr="0048507D">
        <w:rPr>
          <w:sz w:val="14"/>
          <w:szCs w:val="14"/>
        </w:rPr>
        <w:t>.</w:t>
      </w:r>
    </w:p>
  </w:footnote>
  <w:footnote w:id="4">
    <w:p w14:paraId="4965DF73" w14:textId="0C2984B5" w:rsidR="0048507D" w:rsidRPr="0048507D" w:rsidRDefault="0048507D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Указать валюту, в которой будет выставлен счет</w:t>
      </w:r>
      <w:r>
        <w:rPr>
          <w:sz w:val="14"/>
          <w:szCs w:val="14"/>
        </w:rPr>
        <w:t>.</w:t>
      </w:r>
    </w:p>
  </w:footnote>
  <w:footnote w:id="5">
    <w:p w14:paraId="0ED027F2" w14:textId="77777777" w:rsidR="00074ACD" w:rsidRPr="0048507D" w:rsidRDefault="00074ACD" w:rsidP="007C5B24">
      <w:pPr>
        <w:pStyle w:val="ad"/>
        <w:rPr>
          <w:sz w:val="14"/>
          <w:szCs w:val="14"/>
        </w:rPr>
      </w:pPr>
      <w:r w:rsidRPr="0048507D">
        <w:rPr>
          <w:rStyle w:val="af"/>
          <w:sz w:val="14"/>
          <w:szCs w:val="14"/>
        </w:rPr>
        <w:footnoteRef/>
      </w:r>
      <w:r w:rsidRPr="0048507D">
        <w:rPr>
          <w:sz w:val="14"/>
          <w:szCs w:val="14"/>
        </w:rPr>
        <w:t xml:space="preserve"> Заполняется в обязательном порядке</w:t>
      </w:r>
      <w:r w:rsidR="003B12FB" w:rsidRPr="0048507D">
        <w:rPr>
          <w:sz w:val="14"/>
          <w:szCs w:val="14"/>
        </w:rPr>
        <w:t xml:space="preserve"> для российских юридических лиц</w:t>
      </w:r>
      <w:r w:rsidR="00AB04BC" w:rsidRPr="0048507D">
        <w:rPr>
          <w:sz w:val="14"/>
          <w:szCs w:val="14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19"/>
      <w:gridCol w:w="2286"/>
    </w:tblGrid>
    <w:tr w:rsidR="00DF1DC3" w:rsidRPr="005B0A92" w14:paraId="67D45056" w14:textId="77777777" w:rsidTr="00AB04BC">
      <w:trPr>
        <w:trHeight w:val="553"/>
      </w:trPr>
      <w:tc>
        <w:tcPr>
          <w:tcW w:w="3880" w:type="pct"/>
        </w:tcPr>
        <w:p w14:paraId="37B1F78F" w14:textId="176159E6" w:rsidR="00DF1DC3" w:rsidRPr="005B0A92" w:rsidRDefault="00A76B60" w:rsidP="00DF1DC3">
          <w:pPr>
            <w:pStyle w:val="a5"/>
            <w:rPr>
              <w:rFonts w:ascii="Times New Roman" w:hAnsi="Times New Roman" w:cs="Times New Roman"/>
              <w:b/>
              <w:sz w:val="18"/>
              <w:szCs w:val="18"/>
            </w:rPr>
          </w:pPr>
          <w:r>
            <w:rPr>
              <w:rFonts w:ascii="Times New Roman" w:hAnsi="Times New Roman" w:cs="Times New Roman"/>
              <w:b/>
              <w:noProof/>
              <w:sz w:val="18"/>
              <w:szCs w:val="18"/>
              <w:lang w:eastAsia="ru-RU"/>
            </w:rPr>
            <w:drawing>
              <wp:inline distT="0" distB="0" distL="0" distR="0" wp14:anchorId="090225F7" wp14:editId="2B98938D">
                <wp:extent cx="3152775" cy="358140"/>
                <wp:effectExtent l="0" t="0" r="9525" b="381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277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0" w:type="pct"/>
          <w:vAlign w:val="center"/>
        </w:tcPr>
        <w:p w14:paraId="4173064F" w14:textId="39F529EF" w:rsidR="00DF1DC3" w:rsidRPr="005B0A92" w:rsidRDefault="006F0986" w:rsidP="00DF1DC3">
          <w:pPr>
            <w:pStyle w:val="a5"/>
            <w:jc w:val="right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  <w:lang w:val="en-US"/>
            </w:rPr>
            <w:t>810</w:t>
          </w:r>
          <w:r w:rsidR="00DF1DC3" w:rsidRPr="005B0A92">
            <w:rPr>
              <w:rFonts w:ascii="Times New Roman" w:hAnsi="Times New Roman" w:cs="Times New Roman"/>
              <w:sz w:val="18"/>
              <w:szCs w:val="18"/>
            </w:rPr>
            <w:t>.1.2</w:t>
          </w:r>
        </w:p>
        <w:p w14:paraId="74C5EAF9" w14:textId="56D6ED63" w:rsidR="00DF1DC3" w:rsidRPr="005B0A92" w:rsidRDefault="00DF1DC3" w:rsidP="00AD4CA3">
          <w:pPr>
            <w:pStyle w:val="a5"/>
            <w:jc w:val="right"/>
            <w:rPr>
              <w:sz w:val="18"/>
              <w:szCs w:val="18"/>
            </w:rPr>
          </w:pPr>
          <w:r w:rsidRPr="005B0A92">
            <w:rPr>
              <w:rFonts w:ascii="Times New Roman" w:hAnsi="Times New Roman" w:cs="Times New Roman"/>
              <w:sz w:val="18"/>
              <w:szCs w:val="18"/>
            </w:rPr>
            <w:t>(</w:t>
          </w:r>
          <w:r w:rsidR="006F0986">
            <w:rPr>
              <w:rFonts w:ascii="Times New Roman" w:hAnsi="Times New Roman" w:cs="Times New Roman"/>
              <w:sz w:val="18"/>
              <w:szCs w:val="18"/>
              <w:lang w:val="en-US"/>
            </w:rPr>
            <w:t>11</w:t>
          </w:r>
          <w:r w:rsidRPr="005B0A92">
            <w:rPr>
              <w:rFonts w:ascii="Times New Roman" w:hAnsi="Times New Roman" w:cs="Times New Roman"/>
              <w:sz w:val="18"/>
              <w:szCs w:val="18"/>
            </w:rPr>
            <w:t>/</w:t>
          </w:r>
          <w:r w:rsidR="006F0986">
            <w:rPr>
              <w:rFonts w:ascii="Times New Roman" w:hAnsi="Times New Roman" w:cs="Times New Roman"/>
              <w:sz w:val="18"/>
              <w:szCs w:val="18"/>
              <w:lang w:val="en-US"/>
            </w:rPr>
            <w:t>23</w:t>
          </w:r>
          <w:r w:rsidRPr="005B0A92">
            <w:rPr>
              <w:rFonts w:ascii="Times New Roman" w:hAnsi="Times New Roman" w:cs="Times New Roman"/>
              <w:sz w:val="18"/>
              <w:szCs w:val="18"/>
            </w:rPr>
            <w:t>)</w:t>
          </w:r>
        </w:p>
      </w:tc>
    </w:tr>
    <w:tr w:rsidR="00074ACD" w14:paraId="3B2065F5" w14:textId="77777777" w:rsidTr="00AB04BC">
      <w:trPr>
        <w:trHeight w:val="148"/>
      </w:trPr>
      <w:tc>
        <w:tcPr>
          <w:tcW w:w="5000" w:type="pct"/>
          <w:gridSpan w:val="2"/>
        </w:tcPr>
        <w:p w14:paraId="571AD31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32772BA7">
              <v:rect id="_x0000_i1025" style="width:0;height:1.5pt" o:hralign="center" o:hrstd="t" o:hr="t" fillcolor="#a0a0a0" stroked="f"/>
            </w:pict>
          </w:r>
        </w:p>
      </w:tc>
    </w:tr>
  </w:tbl>
  <w:p w14:paraId="64F42A9D" w14:textId="77777777" w:rsidR="00074ACD" w:rsidRPr="007735B8" w:rsidRDefault="00074ACD">
    <w:pPr>
      <w:pStyle w:val="a5"/>
      <w:rPr>
        <w:rFonts w:ascii="Arial" w:hAnsi="Arial" w:cs="Arial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A2A88E9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ED17ABF"/>
    <w:multiLevelType w:val="hybridMultilevel"/>
    <w:tmpl w:val="5E78BFBC"/>
    <w:lvl w:ilvl="0" w:tplc="26BEA1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706466">
    <w:abstractNumId w:val="1"/>
  </w:num>
  <w:num w:numId="2" w16cid:durableId="2043238825">
    <w:abstractNumId w:val="1"/>
  </w:num>
  <w:num w:numId="3" w16cid:durableId="1362825442">
    <w:abstractNumId w:val="1"/>
  </w:num>
  <w:num w:numId="4" w16cid:durableId="1588877357">
    <w:abstractNumId w:val="0"/>
  </w:num>
  <w:num w:numId="5" w16cid:durableId="683630621">
    <w:abstractNumId w:val="11"/>
  </w:num>
  <w:num w:numId="6" w16cid:durableId="1889023767">
    <w:abstractNumId w:val="2"/>
  </w:num>
  <w:num w:numId="7" w16cid:durableId="346297777">
    <w:abstractNumId w:val="10"/>
  </w:num>
  <w:num w:numId="8" w16cid:durableId="1785998276">
    <w:abstractNumId w:val="3"/>
  </w:num>
  <w:num w:numId="9" w16cid:durableId="1084061878">
    <w:abstractNumId w:val="13"/>
  </w:num>
  <w:num w:numId="10" w16cid:durableId="1986154107">
    <w:abstractNumId w:val="8"/>
  </w:num>
  <w:num w:numId="11" w16cid:durableId="949779046">
    <w:abstractNumId w:val="5"/>
  </w:num>
  <w:num w:numId="12" w16cid:durableId="638191114">
    <w:abstractNumId w:val="9"/>
  </w:num>
  <w:num w:numId="13" w16cid:durableId="1757282356">
    <w:abstractNumId w:val="6"/>
  </w:num>
  <w:num w:numId="14" w16cid:durableId="689792323">
    <w:abstractNumId w:val="4"/>
  </w:num>
  <w:num w:numId="15" w16cid:durableId="1716540353">
    <w:abstractNumId w:val="12"/>
  </w:num>
  <w:num w:numId="16" w16cid:durableId="451173931">
    <w:abstractNumId w:val="7"/>
  </w:num>
  <w:num w:numId="17" w16cid:durableId="17156939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35B15"/>
    <w:rsid w:val="00054B1B"/>
    <w:rsid w:val="00055F4A"/>
    <w:rsid w:val="000676C0"/>
    <w:rsid w:val="00070ADD"/>
    <w:rsid w:val="00074361"/>
    <w:rsid w:val="00074ACD"/>
    <w:rsid w:val="00077E4A"/>
    <w:rsid w:val="000A39D4"/>
    <w:rsid w:val="000B7B9A"/>
    <w:rsid w:val="000D00FF"/>
    <w:rsid w:val="000D3815"/>
    <w:rsid w:val="000D753F"/>
    <w:rsid w:val="000E0E65"/>
    <w:rsid w:val="000E64A2"/>
    <w:rsid w:val="000E6E81"/>
    <w:rsid w:val="000F089C"/>
    <w:rsid w:val="000F263E"/>
    <w:rsid w:val="0013767B"/>
    <w:rsid w:val="00141102"/>
    <w:rsid w:val="001579A6"/>
    <w:rsid w:val="001672AD"/>
    <w:rsid w:val="00191237"/>
    <w:rsid w:val="001A74E4"/>
    <w:rsid w:val="001B5C3A"/>
    <w:rsid w:val="001D207A"/>
    <w:rsid w:val="001E015F"/>
    <w:rsid w:val="001E150F"/>
    <w:rsid w:val="0021787C"/>
    <w:rsid w:val="0022225F"/>
    <w:rsid w:val="00233E0C"/>
    <w:rsid w:val="00246678"/>
    <w:rsid w:val="00247AE1"/>
    <w:rsid w:val="00262C19"/>
    <w:rsid w:val="002657E9"/>
    <w:rsid w:val="002832D7"/>
    <w:rsid w:val="002A411D"/>
    <w:rsid w:val="002A4E2E"/>
    <w:rsid w:val="002B2E3A"/>
    <w:rsid w:val="002D0B0E"/>
    <w:rsid w:val="002D3F94"/>
    <w:rsid w:val="002E082C"/>
    <w:rsid w:val="002E6A27"/>
    <w:rsid w:val="002F0A2D"/>
    <w:rsid w:val="002F3ED7"/>
    <w:rsid w:val="002F6CAE"/>
    <w:rsid w:val="003042F4"/>
    <w:rsid w:val="00334BBC"/>
    <w:rsid w:val="00341086"/>
    <w:rsid w:val="00357803"/>
    <w:rsid w:val="00360BAF"/>
    <w:rsid w:val="00361235"/>
    <w:rsid w:val="00361858"/>
    <w:rsid w:val="00365C1A"/>
    <w:rsid w:val="00373566"/>
    <w:rsid w:val="00374B73"/>
    <w:rsid w:val="003A1A64"/>
    <w:rsid w:val="003B12FB"/>
    <w:rsid w:val="003E286D"/>
    <w:rsid w:val="003E2976"/>
    <w:rsid w:val="003F3DD7"/>
    <w:rsid w:val="003F40A4"/>
    <w:rsid w:val="003F431E"/>
    <w:rsid w:val="00404199"/>
    <w:rsid w:val="004169C4"/>
    <w:rsid w:val="004318C1"/>
    <w:rsid w:val="00433968"/>
    <w:rsid w:val="0043664B"/>
    <w:rsid w:val="00444C33"/>
    <w:rsid w:val="00456723"/>
    <w:rsid w:val="00463EE7"/>
    <w:rsid w:val="00470A87"/>
    <w:rsid w:val="0048507D"/>
    <w:rsid w:val="004874A3"/>
    <w:rsid w:val="004A467C"/>
    <w:rsid w:val="004D2A47"/>
    <w:rsid w:val="004E3FE7"/>
    <w:rsid w:val="00504FF2"/>
    <w:rsid w:val="00510F6B"/>
    <w:rsid w:val="00512FDB"/>
    <w:rsid w:val="00520CDE"/>
    <w:rsid w:val="00525E97"/>
    <w:rsid w:val="0057294F"/>
    <w:rsid w:val="00594DC1"/>
    <w:rsid w:val="005A17E1"/>
    <w:rsid w:val="005A602A"/>
    <w:rsid w:val="005B0A92"/>
    <w:rsid w:val="005B3F12"/>
    <w:rsid w:val="005E525A"/>
    <w:rsid w:val="005E72DC"/>
    <w:rsid w:val="005F5677"/>
    <w:rsid w:val="00604827"/>
    <w:rsid w:val="00607971"/>
    <w:rsid w:val="006328EB"/>
    <w:rsid w:val="00637FC2"/>
    <w:rsid w:val="0066320C"/>
    <w:rsid w:val="00676CA0"/>
    <w:rsid w:val="006B410D"/>
    <w:rsid w:val="006F0986"/>
    <w:rsid w:val="006F67E9"/>
    <w:rsid w:val="00701D27"/>
    <w:rsid w:val="0070655B"/>
    <w:rsid w:val="007101F5"/>
    <w:rsid w:val="00721DC7"/>
    <w:rsid w:val="007226AC"/>
    <w:rsid w:val="007735B8"/>
    <w:rsid w:val="00776E1E"/>
    <w:rsid w:val="007777E7"/>
    <w:rsid w:val="007A2368"/>
    <w:rsid w:val="007B373A"/>
    <w:rsid w:val="007C5B24"/>
    <w:rsid w:val="007D226D"/>
    <w:rsid w:val="007E265D"/>
    <w:rsid w:val="007E3D0C"/>
    <w:rsid w:val="00805C58"/>
    <w:rsid w:val="008104CE"/>
    <w:rsid w:val="00820F0B"/>
    <w:rsid w:val="00837D3D"/>
    <w:rsid w:val="00842987"/>
    <w:rsid w:val="00846199"/>
    <w:rsid w:val="00855B7A"/>
    <w:rsid w:val="008639A4"/>
    <w:rsid w:val="008715FA"/>
    <w:rsid w:val="00893484"/>
    <w:rsid w:val="008A1DAF"/>
    <w:rsid w:val="008A4EDE"/>
    <w:rsid w:val="008B5094"/>
    <w:rsid w:val="008C508A"/>
    <w:rsid w:val="008D194E"/>
    <w:rsid w:val="008E10AC"/>
    <w:rsid w:val="009014C9"/>
    <w:rsid w:val="00904452"/>
    <w:rsid w:val="0090514C"/>
    <w:rsid w:val="00911420"/>
    <w:rsid w:val="009129D9"/>
    <w:rsid w:val="00942CAE"/>
    <w:rsid w:val="00944DBF"/>
    <w:rsid w:val="00963967"/>
    <w:rsid w:val="00966A6D"/>
    <w:rsid w:val="00974254"/>
    <w:rsid w:val="00976A13"/>
    <w:rsid w:val="0099543C"/>
    <w:rsid w:val="009968A9"/>
    <w:rsid w:val="009A3D03"/>
    <w:rsid w:val="009A6EA7"/>
    <w:rsid w:val="009B7E2C"/>
    <w:rsid w:val="009D0B6D"/>
    <w:rsid w:val="009D748F"/>
    <w:rsid w:val="009E2A5D"/>
    <w:rsid w:val="009F538D"/>
    <w:rsid w:val="009F668D"/>
    <w:rsid w:val="00A06CBE"/>
    <w:rsid w:val="00A24EE9"/>
    <w:rsid w:val="00A35728"/>
    <w:rsid w:val="00A45006"/>
    <w:rsid w:val="00A46CF9"/>
    <w:rsid w:val="00A622A4"/>
    <w:rsid w:val="00A76B60"/>
    <w:rsid w:val="00A82549"/>
    <w:rsid w:val="00A92386"/>
    <w:rsid w:val="00A95956"/>
    <w:rsid w:val="00AB02A9"/>
    <w:rsid w:val="00AB04BC"/>
    <w:rsid w:val="00AD4CA3"/>
    <w:rsid w:val="00AD6116"/>
    <w:rsid w:val="00AD7F06"/>
    <w:rsid w:val="00B15A69"/>
    <w:rsid w:val="00B2641E"/>
    <w:rsid w:val="00B31CDC"/>
    <w:rsid w:val="00B32153"/>
    <w:rsid w:val="00B42E7F"/>
    <w:rsid w:val="00B50C94"/>
    <w:rsid w:val="00B53C80"/>
    <w:rsid w:val="00B64AC2"/>
    <w:rsid w:val="00B67FC9"/>
    <w:rsid w:val="00B94AF2"/>
    <w:rsid w:val="00B950AE"/>
    <w:rsid w:val="00BA0045"/>
    <w:rsid w:val="00BD644B"/>
    <w:rsid w:val="00BD731D"/>
    <w:rsid w:val="00BE089F"/>
    <w:rsid w:val="00BE3563"/>
    <w:rsid w:val="00BE6106"/>
    <w:rsid w:val="00BF0B1E"/>
    <w:rsid w:val="00BF0CA4"/>
    <w:rsid w:val="00BF1860"/>
    <w:rsid w:val="00C061C5"/>
    <w:rsid w:val="00C07A81"/>
    <w:rsid w:val="00C228CF"/>
    <w:rsid w:val="00C22A82"/>
    <w:rsid w:val="00C2402A"/>
    <w:rsid w:val="00C32B5B"/>
    <w:rsid w:val="00C43CBE"/>
    <w:rsid w:val="00C57311"/>
    <w:rsid w:val="00C769FF"/>
    <w:rsid w:val="00C871E7"/>
    <w:rsid w:val="00CB1413"/>
    <w:rsid w:val="00CB254B"/>
    <w:rsid w:val="00CC68B7"/>
    <w:rsid w:val="00CE2E46"/>
    <w:rsid w:val="00CE5FE7"/>
    <w:rsid w:val="00CF0BF2"/>
    <w:rsid w:val="00D00E00"/>
    <w:rsid w:val="00D12954"/>
    <w:rsid w:val="00D164DF"/>
    <w:rsid w:val="00D22955"/>
    <w:rsid w:val="00D31D32"/>
    <w:rsid w:val="00D333D6"/>
    <w:rsid w:val="00D47A3E"/>
    <w:rsid w:val="00D52C22"/>
    <w:rsid w:val="00D67E3B"/>
    <w:rsid w:val="00D8498E"/>
    <w:rsid w:val="00D9308C"/>
    <w:rsid w:val="00DA28A3"/>
    <w:rsid w:val="00DA5DC0"/>
    <w:rsid w:val="00DB62D4"/>
    <w:rsid w:val="00DC3884"/>
    <w:rsid w:val="00DC5049"/>
    <w:rsid w:val="00DD5189"/>
    <w:rsid w:val="00DF1DC3"/>
    <w:rsid w:val="00E015DC"/>
    <w:rsid w:val="00E03706"/>
    <w:rsid w:val="00E05161"/>
    <w:rsid w:val="00E074C5"/>
    <w:rsid w:val="00E07E6A"/>
    <w:rsid w:val="00E11086"/>
    <w:rsid w:val="00E17163"/>
    <w:rsid w:val="00E22D7B"/>
    <w:rsid w:val="00E255B6"/>
    <w:rsid w:val="00E31D9E"/>
    <w:rsid w:val="00E375C9"/>
    <w:rsid w:val="00E4194D"/>
    <w:rsid w:val="00E53E91"/>
    <w:rsid w:val="00E60684"/>
    <w:rsid w:val="00E64A38"/>
    <w:rsid w:val="00E74D59"/>
    <w:rsid w:val="00E75E89"/>
    <w:rsid w:val="00E95133"/>
    <w:rsid w:val="00E95DA5"/>
    <w:rsid w:val="00EA0144"/>
    <w:rsid w:val="00EA078B"/>
    <w:rsid w:val="00EA46FB"/>
    <w:rsid w:val="00EA49B0"/>
    <w:rsid w:val="00EC1542"/>
    <w:rsid w:val="00EC5084"/>
    <w:rsid w:val="00EE01A1"/>
    <w:rsid w:val="00F35DDD"/>
    <w:rsid w:val="00F46428"/>
    <w:rsid w:val="00F55AC6"/>
    <w:rsid w:val="00F64D51"/>
    <w:rsid w:val="00F71CE8"/>
    <w:rsid w:val="00F7689F"/>
    <w:rsid w:val="00F826C8"/>
    <w:rsid w:val="00F9291E"/>
    <w:rsid w:val="00FA2B84"/>
    <w:rsid w:val="00FA4912"/>
    <w:rsid w:val="00FC6148"/>
    <w:rsid w:val="00FD29EA"/>
    <w:rsid w:val="00FD4991"/>
    <w:rsid w:val="00FE3DFC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88D34D"/>
  <w15:docId w15:val="{97D71FE2-463E-41F5-A5BF-F391080B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D7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paragraph" w:styleId="af0">
    <w:name w:val="Body Text"/>
    <w:basedOn w:val="a0"/>
    <w:link w:val="af1"/>
    <w:semiHidden/>
    <w:rsid w:val="0034108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1">
    <w:name w:val="Основной текст Знак"/>
    <w:basedOn w:val="a1"/>
    <w:link w:val="af0"/>
    <w:semiHidden/>
    <w:rsid w:val="003410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2">
    <w:name w:val="Hyperlink"/>
    <w:basedOn w:val="a1"/>
    <w:uiPriority w:val="99"/>
    <w:unhideWhenUsed/>
    <w:rsid w:val="009968A9"/>
    <w:rPr>
      <w:color w:val="0563C1" w:themeColor="hyperlink"/>
      <w:u w:val="single"/>
    </w:rPr>
  </w:style>
  <w:style w:type="character" w:styleId="af3">
    <w:name w:val="annotation reference"/>
    <w:basedOn w:val="a1"/>
    <w:uiPriority w:val="99"/>
    <w:semiHidden/>
    <w:unhideWhenUsed/>
    <w:rsid w:val="000E64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0E64A2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0E64A2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E64A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E64A2"/>
    <w:rPr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AD7F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EFF40-9530-4462-8700-4A2524C3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430_1_2_weld.docx</Template>
  <TotalTime>29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23</cp:revision>
  <cp:lastPrinted>2016-04-20T07:31:00Z</cp:lastPrinted>
  <dcterms:created xsi:type="dcterms:W3CDTF">2024-05-01T19:56:00Z</dcterms:created>
  <dcterms:modified xsi:type="dcterms:W3CDTF">2024-05-01T20:25:00Z</dcterms:modified>
</cp:coreProperties>
</file>